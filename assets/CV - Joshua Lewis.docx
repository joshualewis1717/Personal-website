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3BFDF4F1" w14:textId="77777777" w:rsidTr="00007728">
        <w:trPr>
          <w:trHeight w:hRule="exact" w:val="1800"/>
        </w:trPr>
        <w:tc>
          <w:tcPr>
            <w:tcW w:w="9360" w:type="dxa"/>
            <w:tcMar>
              <w:top w:w="0" w:type="dxa"/>
              <w:bottom w:w="0" w:type="dxa"/>
            </w:tcMar>
          </w:tcPr>
          <w:p w14:paraId="7C40EC75" w14:textId="39764F52" w:rsidR="00692703" w:rsidRPr="00CF1A49" w:rsidRDefault="009220F0" w:rsidP="00913946">
            <w:pPr>
              <w:pStyle w:val="Title"/>
            </w:pPr>
            <w:r>
              <w:t>Joshua</w:t>
            </w:r>
            <w:r w:rsidR="00692703" w:rsidRPr="00CF1A49">
              <w:t xml:space="preserve"> </w:t>
            </w:r>
            <w:r>
              <w:rPr>
                <w:rStyle w:val="IntenseEmphasis"/>
              </w:rPr>
              <w:t>LEwis</w:t>
            </w:r>
          </w:p>
          <w:p w14:paraId="61BC42AE" w14:textId="39CBC6F0" w:rsidR="00692703" w:rsidRPr="00CF1A49" w:rsidRDefault="009220F0" w:rsidP="00913946">
            <w:pPr>
              <w:pStyle w:val="ContactInfo"/>
              <w:contextualSpacing w:val="0"/>
            </w:pPr>
            <w:r>
              <w:t>516 Crewe Road</w:t>
            </w:r>
            <w:r w:rsidR="00692703" w:rsidRPr="00CF1A49">
              <w:t xml:space="preserve"> </w:t>
            </w:r>
            <w:r w:rsidR="00D04A63">
              <w:t>CW2 6PS</w:t>
            </w:r>
            <w:r w:rsidR="005961B3">
              <w:t xml:space="preserve">  </w:t>
            </w:r>
            <w:sdt>
              <w:sdtPr>
                <w:alias w:val="Divider dot:"/>
                <w:tag w:val="Divider dot:"/>
                <w:id w:val="-1459182552"/>
                <w:placeholder>
                  <w:docPart w:val="C5842C0806674094B3E1CD0385A27A2B"/>
                </w:placeholder>
                <w:temporary/>
                <w:showingPlcHdr/>
                <w15:appearance w15:val="hidden"/>
              </w:sdtPr>
              <w:sdtContent>
                <w:r w:rsidR="00692703" w:rsidRPr="00CF1A49">
                  <w:t>·</w:t>
                </w:r>
              </w:sdtContent>
            </w:sdt>
            <w:r w:rsidR="00692703" w:rsidRPr="00CF1A49">
              <w:t xml:space="preserve"> </w:t>
            </w:r>
            <w:r w:rsidR="00A6672F">
              <w:t xml:space="preserve"> </w:t>
            </w:r>
            <w:r>
              <w:t>+44 7472 524966</w:t>
            </w:r>
          </w:p>
          <w:p w14:paraId="0E5708EC" w14:textId="17374FC8" w:rsidR="00692703" w:rsidRPr="00CF1A49" w:rsidRDefault="00E1411E" w:rsidP="00913946">
            <w:pPr>
              <w:pStyle w:val="ContactInfoEmphasis"/>
              <w:contextualSpacing w:val="0"/>
            </w:pPr>
            <w:r>
              <w:t>J</w:t>
            </w:r>
            <w:r w:rsidR="009220F0">
              <w:t>oshua</w:t>
            </w:r>
            <w:r>
              <w:t>lewis1717</w:t>
            </w:r>
            <w:r w:rsidR="009220F0">
              <w:t>@outlook.com</w:t>
            </w:r>
          </w:p>
        </w:tc>
      </w:tr>
      <w:tr w:rsidR="009571D8" w:rsidRPr="00CF1A49" w14:paraId="60D68281" w14:textId="77777777" w:rsidTr="00692703">
        <w:tc>
          <w:tcPr>
            <w:tcW w:w="9360" w:type="dxa"/>
            <w:tcMar>
              <w:top w:w="432" w:type="dxa"/>
            </w:tcMar>
          </w:tcPr>
          <w:p w14:paraId="18AA85AA" w14:textId="7086150F" w:rsidR="001755A8" w:rsidRPr="0082446F" w:rsidRDefault="0082446F" w:rsidP="0082446F">
            <w:pPr>
              <w:pStyle w:val="BodyContactInfo"/>
              <w:spacing w:line="240" w:lineRule="auto"/>
              <w:rPr>
                <w:rFonts w:eastAsiaTheme="minorHAnsi" w:cstheme="minorBidi"/>
                <w:color w:val="595959" w:themeColor="text1" w:themeTint="A6"/>
                <w:sz w:val="22"/>
                <w:szCs w:val="22"/>
                <w:lang w:bidi="ar-SA"/>
              </w:rPr>
            </w:pPr>
            <w:r w:rsidRPr="004A1060">
              <w:rPr>
                <w:rFonts w:eastAsiaTheme="minorHAnsi" w:cstheme="minorBidi"/>
                <w:color w:val="595959" w:themeColor="text1" w:themeTint="A6"/>
                <w:sz w:val="22"/>
                <w:szCs w:val="22"/>
                <w:lang w:bidi="ar-SA"/>
              </w:rPr>
              <w:t xml:space="preserve">I am enthusiastic, self-motivated and a reliable hard worker. </w:t>
            </w:r>
            <w:r w:rsidRPr="00AF567A">
              <w:rPr>
                <w:rFonts w:eastAsiaTheme="minorHAnsi" w:cstheme="minorBidi"/>
                <w:color w:val="595959" w:themeColor="text1" w:themeTint="A6"/>
                <w:sz w:val="22"/>
                <w:szCs w:val="22"/>
                <w:lang w:bidi="ar-SA"/>
              </w:rPr>
              <w:t>I am sociable, work well with others in a team and</w:t>
            </w:r>
            <w:r w:rsidRPr="004A1060">
              <w:rPr>
                <w:rFonts w:eastAsiaTheme="minorHAnsi" w:cstheme="minorBidi"/>
                <w:color w:val="595959" w:themeColor="text1" w:themeTint="A6"/>
                <w:sz w:val="22"/>
                <w:szCs w:val="22"/>
                <w:lang w:bidi="ar-SA"/>
              </w:rPr>
              <w:t xml:space="preserve"> have experience working in </w:t>
            </w:r>
            <w:r>
              <w:rPr>
                <w:rFonts w:eastAsiaTheme="minorHAnsi" w:cstheme="minorBidi"/>
                <w:color w:val="595959" w:themeColor="text1" w:themeTint="A6"/>
                <w:sz w:val="22"/>
                <w:szCs w:val="22"/>
                <w:lang w:bidi="ar-SA"/>
              </w:rPr>
              <w:t>a retail environment</w:t>
            </w:r>
            <w:r w:rsidRPr="004A1060">
              <w:rPr>
                <w:rFonts w:eastAsiaTheme="minorHAnsi" w:cstheme="minorBidi"/>
                <w:color w:val="595959" w:themeColor="text1" w:themeTint="A6"/>
                <w:sz w:val="22"/>
                <w:szCs w:val="22"/>
                <w:lang w:bidi="ar-SA"/>
              </w:rPr>
              <w:t xml:space="preserve"> and dealing with customers.</w:t>
            </w:r>
            <w:r>
              <w:rPr>
                <w:rFonts w:eastAsiaTheme="minorHAnsi" w:cstheme="minorBidi"/>
                <w:color w:val="595959" w:themeColor="text1" w:themeTint="A6"/>
                <w:sz w:val="22"/>
                <w:szCs w:val="22"/>
                <w:lang w:bidi="ar-SA"/>
              </w:rPr>
              <w:t xml:space="preserve"> C</w:t>
            </w:r>
            <w:r w:rsidRPr="0082446F">
              <w:rPr>
                <w:rFonts w:eastAsiaTheme="minorHAnsi" w:cstheme="minorBidi"/>
                <w:color w:val="595959" w:themeColor="text1" w:themeTint="A6"/>
                <w:sz w:val="22"/>
                <w:szCs w:val="22"/>
                <w:lang w:bidi="ar-SA"/>
              </w:rPr>
              <w:t>urrently</w:t>
            </w:r>
            <w:r>
              <w:rPr>
                <w:rFonts w:eastAsiaTheme="minorHAnsi" w:cstheme="minorBidi"/>
                <w:color w:val="595959" w:themeColor="text1" w:themeTint="A6"/>
                <w:sz w:val="22"/>
                <w:szCs w:val="22"/>
                <w:lang w:bidi="ar-SA"/>
              </w:rPr>
              <w:t>, I am looking</w:t>
            </w:r>
            <w:r w:rsidRPr="0082446F">
              <w:rPr>
                <w:rFonts w:eastAsiaTheme="minorHAnsi" w:cstheme="minorBidi"/>
                <w:color w:val="595959" w:themeColor="text1" w:themeTint="A6"/>
                <w:sz w:val="22"/>
                <w:szCs w:val="22"/>
                <w:lang w:bidi="ar-SA"/>
              </w:rPr>
              <w:t xml:space="preserve"> to </w:t>
            </w:r>
            <w:r w:rsidR="00EF4315">
              <w:rPr>
                <w:rFonts w:eastAsiaTheme="minorHAnsi" w:cstheme="minorBidi"/>
                <w:color w:val="595959" w:themeColor="text1" w:themeTint="A6"/>
                <w:sz w:val="22"/>
                <w:szCs w:val="22"/>
                <w:lang w:bidi="ar-SA"/>
              </w:rPr>
              <w:t xml:space="preserve">continue </w:t>
            </w:r>
            <w:r w:rsidRPr="0082446F">
              <w:rPr>
                <w:rFonts w:eastAsiaTheme="minorHAnsi" w:cstheme="minorBidi"/>
                <w:color w:val="595959" w:themeColor="text1" w:themeTint="A6"/>
                <w:sz w:val="22"/>
                <w:szCs w:val="22"/>
                <w:lang w:bidi="ar-SA"/>
              </w:rPr>
              <w:t>build</w:t>
            </w:r>
            <w:r w:rsidR="00EF4315">
              <w:rPr>
                <w:rFonts w:eastAsiaTheme="minorHAnsi" w:cstheme="minorBidi"/>
                <w:color w:val="595959" w:themeColor="text1" w:themeTint="A6"/>
                <w:sz w:val="22"/>
                <w:szCs w:val="22"/>
                <w:lang w:bidi="ar-SA"/>
              </w:rPr>
              <w:t>ing</w:t>
            </w:r>
            <w:r w:rsidRPr="0082446F">
              <w:rPr>
                <w:rFonts w:eastAsiaTheme="minorHAnsi" w:cstheme="minorBidi"/>
                <w:color w:val="595959" w:themeColor="text1" w:themeTint="A6"/>
                <w:sz w:val="22"/>
                <w:szCs w:val="22"/>
                <w:lang w:bidi="ar-SA"/>
              </w:rPr>
              <w:t xml:space="preserve"> my professional </w:t>
            </w:r>
            <w:r>
              <w:rPr>
                <w:rFonts w:eastAsiaTheme="minorHAnsi" w:cstheme="minorBidi"/>
                <w:color w:val="595959" w:themeColor="text1" w:themeTint="A6"/>
                <w:sz w:val="22"/>
                <w:szCs w:val="22"/>
                <w:lang w:bidi="ar-SA"/>
              </w:rPr>
              <w:t>skills</w:t>
            </w:r>
            <w:r w:rsidRPr="0082446F">
              <w:rPr>
                <w:rFonts w:eastAsiaTheme="minorHAnsi" w:cstheme="minorBidi"/>
                <w:color w:val="595959" w:themeColor="text1" w:themeTint="A6"/>
                <w:sz w:val="22"/>
                <w:szCs w:val="22"/>
                <w:lang w:bidi="ar-SA"/>
              </w:rPr>
              <w:t xml:space="preserve"> and gain</w:t>
            </w:r>
            <w:r>
              <w:rPr>
                <w:rFonts w:eastAsiaTheme="minorHAnsi" w:cstheme="minorBidi"/>
                <w:color w:val="595959" w:themeColor="text1" w:themeTint="A6"/>
                <w:sz w:val="22"/>
                <w:szCs w:val="22"/>
                <w:lang w:bidi="ar-SA"/>
              </w:rPr>
              <w:t xml:space="preserve"> a diverse range of experience.</w:t>
            </w:r>
          </w:p>
        </w:tc>
      </w:tr>
    </w:tbl>
    <w:bookmarkStart w:id="0" w:name="_Hlk110622656"/>
    <w:p w14:paraId="2DAEAC21" w14:textId="3D6718B1" w:rsidR="005153EA" w:rsidRPr="00CF1A49" w:rsidRDefault="00000000" w:rsidP="004E01EB">
      <w:pPr>
        <w:pStyle w:val="Heading1"/>
      </w:pPr>
      <w:sdt>
        <w:sdtPr>
          <w:alias w:val="Experience:"/>
          <w:tag w:val="Experience:"/>
          <w:id w:val="-1983300934"/>
          <w:placeholder>
            <w:docPart w:val="0C69B5B6BA694AA997CA3F3A44FAE0C6"/>
          </w:placeholder>
          <w:temporary/>
          <w:showingPlcHdr/>
          <w15:appearance w15:val="hidden"/>
        </w:sdt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302FC838" w14:textId="77777777" w:rsidTr="005153EA">
        <w:tc>
          <w:tcPr>
            <w:tcW w:w="9290" w:type="dxa"/>
          </w:tcPr>
          <w:p w14:paraId="17C76C19" w14:textId="3BFE9823" w:rsidR="008F73C2" w:rsidRPr="00CF1A49" w:rsidRDefault="008F73C2" w:rsidP="008F73C2">
            <w:pPr>
              <w:pStyle w:val="Heading3"/>
              <w:contextualSpacing w:val="0"/>
            </w:pPr>
            <w:r>
              <w:t xml:space="preserve">April 2023 </w:t>
            </w:r>
            <w:r w:rsidRPr="00CF1A49">
              <w:t xml:space="preserve">– </w:t>
            </w:r>
            <w:r>
              <w:t>To date</w:t>
            </w:r>
          </w:p>
          <w:p w14:paraId="588AAFAE" w14:textId="298A24DD" w:rsidR="008F73C2" w:rsidRPr="00CF1A49" w:rsidRDefault="009D10DF" w:rsidP="008F73C2">
            <w:pPr>
              <w:pStyle w:val="Heading2"/>
              <w:contextualSpacing w:val="0"/>
            </w:pPr>
            <w:r>
              <w:t xml:space="preserve">store </w:t>
            </w:r>
            <w:r w:rsidR="008F73C2">
              <w:t>Colleague</w:t>
            </w:r>
            <w:r w:rsidR="008F73C2" w:rsidRPr="00CF1A49">
              <w:t xml:space="preserve">, </w:t>
            </w:r>
            <w:r w:rsidR="008F73C2">
              <w:rPr>
                <w:rStyle w:val="SubtleReference"/>
              </w:rPr>
              <w:t>Tesco esso express, CREWE</w:t>
            </w:r>
          </w:p>
          <w:p w14:paraId="4ECD054B" w14:textId="77777777" w:rsidR="00CF0C38" w:rsidRPr="00CF0C38" w:rsidRDefault="00CF0C38" w:rsidP="00CF0C38">
            <w:pPr>
              <w:pStyle w:val="Heading3"/>
              <w:contextualSpacing w:val="0"/>
              <w:rPr>
                <w:rFonts w:eastAsiaTheme="minorHAnsi" w:cstheme="minorBidi"/>
                <w:b w:val="0"/>
                <w:caps w:val="0"/>
                <w:szCs w:val="22"/>
              </w:rPr>
            </w:pPr>
            <w:r w:rsidRPr="00CF0C38">
              <w:rPr>
                <w:rFonts w:eastAsiaTheme="minorHAnsi" w:cstheme="minorBidi"/>
                <w:b w:val="0"/>
                <w:caps w:val="0"/>
                <w:szCs w:val="22"/>
              </w:rPr>
              <w:t>As a Store Colleague at Tesco Esso Express, I handle a variety of tasks to ensure smooth daily operations. These include:</w:t>
            </w:r>
          </w:p>
          <w:p w14:paraId="2A50E2B1" w14:textId="0F4E4E17" w:rsidR="00CF0C38" w:rsidRPr="00CF0C38" w:rsidRDefault="00CF0C38" w:rsidP="00CF0C38">
            <w:pPr>
              <w:pStyle w:val="Heading3"/>
              <w:numPr>
                <w:ilvl w:val="0"/>
                <w:numId w:val="15"/>
              </w:numPr>
              <w:contextualSpacing w:val="0"/>
              <w:rPr>
                <w:rFonts w:eastAsiaTheme="minorHAnsi" w:cstheme="minorBidi"/>
                <w:b w:val="0"/>
                <w:caps w:val="0"/>
                <w:szCs w:val="22"/>
              </w:rPr>
            </w:pPr>
            <w:r w:rsidRPr="00CF0C38">
              <w:rPr>
                <w:rFonts w:eastAsiaTheme="minorHAnsi" w:cstheme="minorBidi"/>
                <w:b w:val="0"/>
                <w:caps w:val="0"/>
                <w:szCs w:val="22"/>
              </w:rPr>
              <w:t>Assisting customers at checkout and offering a high standard of customer service.</w:t>
            </w:r>
          </w:p>
          <w:p w14:paraId="7C156EF9" w14:textId="6735A02A" w:rsidR="00CF0C38" w:rsidRPr="00CF0C38" w:rsidRDefault="00CF0C38" w:rsidP="00CF0C38">
            <w:pPr>
              <w:pStyle w:val="Heading3"/>
              <w:numPr>
                <w:ilvl w:val="0"/>
                <w:numId w:val="15"/>
              </w:numPr>
              <w:contextualSpacing w:val="0"/>
              <w:rPr>
                <w:rFonts w:eastAsiaTheme="minorHAnsi" w:cstheme="minorBidi"/>
                <w:b w:val="0"/>
                <w:caps w:val="0"/>
                <w:szCs w:val="22"/>
              </w:rPr>
            </w:pPr>
            <w:r w:rsidRPr="00CF0C38">
              <w:rPr>
                <w:rFonts w:eastAsiaTheme="minorHAnsi" w:cstheme="minorBidi"/>
                <w:b w:val="0"/>
                <w:caps w:val="0"/>
                <w:szCs w:val="22"/>
              </w:rPr>
              <w:t>Restocking shelves, ensuring displays are neat, organized, and fully stocked.</w:t>
            </w:r>
          </w:p>
          <w:p w14:paraId="5D4F3C05" w14:textId="7C5F1856" w:rsidR="00CF0C38" w:rsidRPr="00CF0C38" w:rsidRDefault="00CF0C38" w:rsidP="00CF0C38">
            <w:pPr>
              <w:pStyle w:val="Heading3"/>
              <w:numPr>
                <w:ilvl w:val="0"/>
                <w:numId w:val="15"/>
              </w:numPr>
              <w:contextualSpacing w:val="0"/>
              <w:rPr>
                <w:rFonts w:eastAsiaTheme="minorHAnsi" w:cstheme="minorBidi"/>
                <w:b w:val="0"/>
                <w:caps w:val="0"/>
                <w:szCs w:val="22"/>
              </w:rPr>
            </w:pPr>
            <w:r w:rsidRPr="00CF0C38">
              <w:rPr>
                <w:rFonts w:eastAsiaTheme="minorHAnsi" w:cstheme="minorBidi"/>
                <w:b w:val="0"/>
                <w:caps w:val="0"/>
                <w:szCs w:val="22"/>
              </w:rPr>
              <w:t>Managing deliveries and ensuring stock is processed correctly and efficiently.</w:t>
            </w:r>
          </w:p>
          <w:p w14:paraId="43BE6581" w14:textId="32583111" w:rsidR="00CF0C38" w:rsidRPr="00CF0C38" w:rsidRDefault="00CF0C38" w:rsidP="00CF0C38">
            <w:pPr>
              <w:pStyle w:val="Heading3"/>
              <w:numPr>
                <w:ilvl w:val="0"/>
                <w:numId w:val="15"/>
              </w:numPr>
              <w:contextualSpacing w:val="0"/>
              <w:rPr>
                <w:rFonts w:eastAsiaTheme="minorHAnsi" w:cstheme="minorBidi"/>
                <w:b w:val="0"/>
                <w:caps w:val="0"/>
                <w:szCs w:val="22"/>
              </w:rPr>
            </w:pPr>
            <w:r w:rsidRPr="00CF0C38">
              <w:rPr>
                <w:rFonts w:eastAsiaTheme="minorHAnsi" w:cstheme="minorBidi"/>
                <w:b w:val="0"/>
                <w:caps w:val="0"/>
                <w:szCs w:val="22"/>
              </w:rPr>
              <w:t>Maintaining cleanliness and safety standards within the store.</w:t>
            </w:r>
          </w:p>
          <w:p w14:paraId="6CB395AE" w14:textId="5FEA15EE" w:rsidR="008F73C2" w:rsidRPr="00CF0C38" w:rsidRDefault="00CF0C38" w:rsidP="00CF0C38">
            <w:pPr>
              <w:pStyle w:val="Heading3"/>
              <w:numPr>
                <w:ilvl w:val="0"/>
                <w:numId w:val="15"/>
              </w:numPr>
              <w:contextualSpacing w:val="0"/>
              <w:rPr>
                <w:rFonts w:eastAsiaTheme="minorHAnsi" w:cstheme="minorBidi"/>
                <w:b w:val="0"/>
                <w:caps w:val="0"/>
                <w:szCs w:val="22"/>
              </w:rPr>
            </w:pPr>
            <w:r w:rsidRPr="00CF0C38">
              <w:rPr>
                <w:rFonts w:eastAsiaTheme="minorHAnsi" w:cstheme="minorBidi"/>
                <w:b w:val="0"/>
                <w:caps w:val="0"/>
                <w:szCs w:val="22"/>
              </w:rPr>
              <w:t>Flexibility in adapting to different roles as needed, including additional shifts and tasks based on store demands.</w:t>
            </w:r>
          </w:p>
          <w:p w14:paraId="1E724CD4" w14:textId="1B2EC7CC" w:rsidR="00FF5732" w:rsidRPr="00CF1A49" w:rsidRDefault="00FF5732" w:rsidP="00FF5732">
            <w:pPr>
              <w:pStyle w:val="Heading3"/>
              <w:contextualSpacing w:val="0"/>
            </w:pPr>
            <w:r>
              <w:t xml:space="preserve">August 2022 </w:t>
            </w:r>
            <w:r w:rsidRPr="00CF1A49">
              <w:t xml:space="preserve">– </w:t>
            </w:r>
            <w:r w:rsidR="00BD13E0">
              <w:t>April 2023</w:t>
            </w:r>
          </w:p>
          <w:p w14:paraId="21FA2607" w14:textId="77777777" w:rsidR="00FF5732" w:rsidRPr="00CF1A49" w:rsidRDefault="00FF5732" w:rsidP="00FF5732">
            <w:pPr>
              <w:pStyle w:val="Heading2"/>
              <w:contextualSpacing w:val="0"/>
            </w:pPr>
            <w:r>
              <w:t>Team member</w:t>
            </w:r>
            <w:r w:rsidRPr="00CF1A49">
              <w:t xml:space="preserve">, </w:t>
            </w:r>
            <w:r>
              <w:rPr>
                <w:rStyle w:val="SubtleReference"/>
              </w:rPr>
              <w:t>NEXT, CREWE</w:t>
            </w:r>
          </w:p>
          <w:p w14:paraId="02F9D7C4" w14:textId="2A41A4E9" w:rsidR="00FF5732" w:rsidRDefault="00FF5732" w:rsidP="00FF5732">
            <w:pPr>
              <w:pStyle w:val="Heading3"/>
              <w:contextualSpacing w:val="0"/>
              <w:rPr>
                <w:rFonts w:eastAsiaTheme="minorHAnsi" w:cstheme="minorBidi"/>
                <w:b w:val="0"/>
                <w:caps w:val="0"/>
                <w:szCs w:val="22"/>
              </w:rPr>
            </w:pPr>
            <w:r>
              <w:rPr>
                <w:rFonts w:eastAsiaTheme="minorHAnsi" w:cstheme="minorBidi"/>
                <w:b w:val="0"/>
                <w:caps w:val="0"/>
                <w:szCs w:val="22"/>
              </w:rPr>
              <w:t xml:space="preserve">I </w:t>
            </w:r>
            <w:r w:rsidR="00BD13E0">
              <w:rPr>
                <w:rFonts w:eastAsiaTheme="minorHAnsi" w:cstheme="minorBidi"/>
                <w:b w:val="0"/>
                <w:caps w:val="0"/>
                <w:szCs w:val="22"/>
              </w:rPr>
              <w:t>he</w:t>
            </w:r>
            <w:r w:rsidR="00A67E23">
              <w:rPr>
                <w:rFonts w:eastAsiaTheme="minorHAnsi" w:cstheme="minorBidi"/>
                <w:b w:val="0"/>
                <w:caps w:val="0"/>
                <w:szCs w:val="22"/>
              </w:rPr>
              <w:t>ld</w:t>
            </w:r>
            <w:r>
              <w:rPr>
                <w:rFonts w:eastAsiaTheme="minorHAnsi" w:cstheme="minorBidi"/>
                <w:b w:val="0"/>
                <w:caps w:val="0"/>
                <w:szCs w:val="22"/>
              </w:rPr>
              <w:t xml:space="preserve"> a hybrid role, working shifts in both the front and back and adapting my position to meet demand. I handled:</w:t>
            </w:r>
          </w:p>
          <w:p w14:paraId="67E6E194" w14:textId="7338CEFD" w:rsidR="00FF5732" w:rsidRDefault="00FF5732" w:rsidP="00FF5732">
            <w:pPr>
              <w:pStyle w:val="Heading3"/>
              <w:numPr>
                <w:ilvl w:val="0"/>
                <w:numId w:val="15"/>
              </w:numPr>
              <w:contextualSpacing w:val="0"/>
              <w:rPr>
                <w:rFonts w:eastAsiaTheme="minorHAnsi" w:cstheme="minorBidi"/>
                <w:b w:val="0"/>
                <w:caps w:val="0"/>
                <w:szCs w:val="22"/>
              </w:rPr>
            </w:pPr>
            <w:r>
              <w:rPr>
                <w:rFonts w:eastAsiaTheme="minorHAnsi" w:cstheme="minorBidi"/>
                <w:b w:val="0"/>
                <w:caps w:val="0"/>
                <w:szCs w:val="22"/>
              </w:rPr>
              <w:t>Shopfloor: working tills, customer service, stock replenishment, shopfloor recovery</w:t>
            </w:r>
          </w:p>
          <w:p w14:paraId="7074192C" w14:textId="115F4422" w:rsidR="00FF5732" w:rsidRDefault="00FF5732" w:rsidP="00FF5732">
            <w:pPr>
              <w:pStyle w:val="Heading3"/>
              <w:numPr>
                <w:ilvl w:val="0"/>
                <w:numId w:val="15"/>
              </w:numPr>
              <w:contextualSpacing w:val="0"/>
              <w:rPr>
                <w:rFonts w:eastAsiaTheme="minorHAnsi" w:cstheme="minorBidi"/>
                <w:b w:val="0"/>
                <w:caps w:val="0"/>
                <w:szCs w:val="22"/>
              </w:rPr>
            </w:pPr>
            <w:r>
              <w:rPr>
                <w:rFonts w:eastAsiaTheme="minorHAnsi" w:cstheme="minorBidi"/>
                <w:b w:val="0"/>
                <w:caps w:val="0"/>
                <w:szCs w:val="22"/>
              </w:rPr>
              <w:t xml:space="preserve">Lipsy: Processing returns, transferring stock, </w:t>
            </w:r>
            <w:r w:rsidR="00710E78">
              <w:rPr>
                <w:rFonts w:eastAsiaTheme="minorHAnsi" w:cstheme="minorBidi"/>
                <w:b w:val="0"/>
                <w:caps w:val="0"/>
                <w:szCs w:val="22"/>
              </w:rPr>
              <w:t>folding,</w:t>
            </w:r>
            <w:r>
              <w:rPr>
                <w:rFonts w:eastAsiaTheme="minorHAnsi" w:cstheme="minorBidi"/>
                <w:b w:val="0"/>
                <w:caps w:val="0"/>
                <w:szCs w:val="22"/>
              </w:rPr>
              <w:t xml:space="preserve"> and packing. </w:t>
            </w:r>
          </w:p>
          <w:p w14:paraId="61EE5E30" w14:textId="0939E4C4" w:rsidR="0082446F" w:rsidRPr="00240766" w:rsidRDefault="00FF5732" w:rsidP="0082446F">
            <w:pPr>
              <w:pStyle w:val="Heading3"/>
              <w:numPr>
                <w:ilvl w:val="0"/>
                <w:numId w:val="15"/>
              </w:numPr>
              <w:contextualSpacing w:val="0"/>
              <w:rPr>
                <w:rFonts w:eastAsiaTheme="minorHAnsi" w:cstheme="minorBidi"/>
                <w:b w:val="0"/>
                <w:caps w:val="0"/>
                <w:szCs w:val="22"/>
              </w:rPr>
            </w:pPr>
            <w:r>
              <w:rPr>
                <w:rFonts w:eastAsiaTheme="minorHAnsi" w:cstheme="minorBidi"/>
                <w:b w:val="0"/>
                <w:caps w:val="0"/>
                <w:szCs w:val="22"/>
              </w:rPr>
              <w:t>Parcel Room</w:t>
            </w:r>
            <w:r w:rsidR="0082446F">
              <w:rPr>
                <w:rFonts w:eastAsiaTheme="minorHAnsi" w:cstheme="minorBidi"/>
                <w:b w:val="0"/>
                <w:caps w:val="0"/>
                <w:szCs w:val="22"/>
              </w:rPr>
              <w:t>:</w:t>
            </w:r>
            <w:r>
              <w:rPr>
                <w:rFonts w:eastAsiaTheme="minorHAnsi" w:cstheme="minorBidi"/>
                <w:b w:val="0"/>
                <w:caps w:val="0"/>
                <w:szCs w:val="22"/>
              </w:rPr>
              <w:t xml:space="preserve"> sorting parcels, dealing with lost parcels, transferring overdue </w:t>
            </w:r>
            <w:r w:rsidR="002F29CC">
              <w:rPr>
                <w:rFonts w:eastAsiaTheme="minorHAnsi" w:cstheme="minorBidi"/>
                <w:b w:val="0"/>
                <w:caps w:val="0"/>
                <w:szCs w:val="22"/>
              </w:rPr>
              <w:t>parcels.</w:t>
            </w:r>
          </w:p>
          <w:p w14:paraId="3508675E" w14:textId="7BE10B78" w:rsidR="00FF5732" w:rsidRPr="00FF5732" w:rsidRDefault="0082446F" w:rsidP="00FF5732">
            <w:pPr>
              <w:pStyle w:val="Heading3"/>
              <w:contextualSpacing w:val="0"/>
              <w:rPr>
                <w:rFonts w:eastAsiaTheme="minorHAnsi" w:cstheme="minorBidi"/>
                <w:b w:val="0"/>
                <w:caps w:val="0"/>
                <w:szCs w:val="22"/>
              </w:rPr>
            </w:pPr>
            <w:r w:rsidRPr="00FF5732">
              <w:rPr>
                <w:rFonts w:eastAsiaTheme="minorHAnsi" w:cstheme="minorBidi"/>
                <w:b w:val="0"/>
                <w:caps w:val="0"/>
                <w:szCs w:val="22"/>
              </w:rPr>
              <w:t xml:space="preserve">My job included filling </w:t>
            </w:r>
            <w:r w:rsidR="00240766">
              <w:rPr>
                <w:rFonts w:eastAsiaTheme="minorHAnsi" w:cstheme="minorBidi"/>
                <w:b w:val="0"/>
                <w:caps w:val="0"/>
                <w:szCs w:val="22"/>
              </w:rPr>
              <w:t>in</w:t>
            </w:r>
            <w:r w:rsidRPr="00FF5732">
              <w:rPr>
                <w:rFonts w:eastAsiaTheme="minorHAnsi" w:cstheme="minorBidi"/>
                <w:b w:val="0"/>
                <w:caps w:val="0"/>
                <w:szCs w:val="22"/>
              </w:rPr>
              <w:t xml:space="preserve"> roles wherever needed and being open to quick changes and adjustments in my </w:t>
            </w:r>
            <w:r w:rsidR="00240766">
              <w:rPr>
                <w:rFonts w:eastAsiaTheme="minorHAnsi" w:cstheme="minorBidi"/>
                <w:b w:val="0"/>
                <w:caps w:val="0"/>
                <w:szCs w:val="22"/>
              </w:rPr>
              <w:t>tasks</w:t>
            </w:r>
            <w:r w:rsidRPr="00FF5732">
              <w:rPr>
                <w:rFonts w:eastAsiaTheme="minorHAnsi" w:cstheme="minorBidi"/>
                <w:b w:val="0"/>
                <w:caps w:val="0"/>
                <w:szCs w:val="22"/>
              </w:rPr>
              <w:t>. I</w:t>
            </w:r>
            <w:r w:rsidR="00FF5732" w:rsidRPr="00FF5732">
              <w:rPr>
                <w:rFonts w:eastAsiaTheme="minorHAnsi" w:cstheme="minorBidi"/>
                <w:b w:val="0"/>
                <w:caps w:val="0"/>
                <w:szCs w:val="22"/>
              </w:rPr>
              <w:t xml:space="preserve"> was flexible with my hour</w:t>
            </w:r>
            <w:r w:rsidR="00FF5732">
              <w:rPr>
                <w:rFonts w:eastAsiaTheme="minorHAnsi" w:cstheme="minorBidi"/>
                <w:b w:val="0"/>
                <w:caps w:val="0"/>
                <w:szCs w:val="22"/>
              </w:rPr>
              <w:t xml:space="preserve">s and was happy to work </w:t>
            </w:r>
            <w:r w:rsidR="00240766">
              <w:rPr>
                <w:rFonts w:eastAsiaTheme="minorHAnsi" w:cstheme="minorBidi"/>
                <w:b w:val="0"/>
                <w:caps w:val="0"/>
                <w:szCs w:val="22"/>
              </w:rPr>
              <w:t>additional shifts</w:t>
            </w:r>
            <w:r w:rsidR="00FF5732">
              <w:rPr>
                <w:rFonts w:eastAsiaTheme="minorHAnsi" w:cstheme="minorBidi"/>
                <w:b w:val="0"/>
                <w:caps w:val="0"/>
                <w:szCs w:val="22"/>
              </w:rPr>
              <w:t>.</w:t>
            </w:r>
            <w:r w:rsidR="00605340">
              <w:rPr>
                <w:rFonts w:eastAsiaTheme="minorHAnsi" w:cstheme="minorBidi"/>
                <w:b w:val="0"/>
                <w:caps w:val="0"/>
                <w:szCs w:val="22"/>
              </w:rPr>
              <w:t xml:space="preserve"> During my contracted shift on Saturday, I also held the responsibility of overseeing stock transfers, and ensuring all stock that had gone missing from the point of customer return to the loading bay, was found and transferred out.</w:t>
            </w:r>
          </w:p>
          <w:p w14:paraId="2FAD6182" w14:textId="77777777" w:rsidR="00FF5732" w:rsidRDefault="00FF5732" w:rsidP="00FF5732">
            <w:pPr>
              <w:pStyle w:val="Heading3"/>
              <w:contextualSpacing w:val="0"/>
            </w:pPr>
          </w:p>
          <w:p w14:paraId="21E189C1" w14:textId="3277B285" w:rsidR="001D0BF1" w:rsidRPr="00A26E28" w:rsidRDefault="00A26E28" w:rsidP="001D0BF1">
            <w:pPr>
              <w:pStyle w:val="Heading3"/>
              <w:contextualSpacing w:val="0"/>
            </w:pPr>
            <w:r>
              <w:t>18</w:t>
            </w:r>
            <w:r w:rsidRPr="00A26E28">
              <w:rPr>
                <w:vertAlign w:val="superscript"/>
              </w:rPr>
              <w:t>th</w:t>
            </w:r>
            <w:r>
              <w:t xml:space="preserve"> </w:t>
            </w:r>
            <w:r w:rsidR="001D0BF1" w:rsidRPr="00A26E28">
              <w:t xml:space="preserve">– </w:t>
            </w:r>
            <w:r>
              <w:t>22</w:t>
            </w:r>
            <w:r w:rsidRPr="00A26E28">
              <w:rPr>
                <w:vertAlign w:val="superscript"/>
              </w:rPr>
              <w:t>nd</w:t>
            </w:r>
            <w:r>
              <w:t xml:space="preserve"> July</w:t>
            </w:r>
            <w:r w:rsidR="009F239A" w:rsidRPr="00A26E28">
              <w:t xml:space="preserve"> 202</w:t>
            </w:r>
            <w:r>
              <w:t>2</w:t>
            </w:r>
          </w:p>
          <w:p w14:paraId="646E6E54" w14:textId="39A5848F" w:rsidR="001D0BF1" w:rsidRPr="00A26E28" w:rsidRDefault="00A26E28" w:rsidP="001D0BF1">
            <w:pPr>
              <w:pStyle w:val="Heading2"/>
              <w:contextualSpacing w:val="0"/>
            </w:pPr>
            <w:r>
              <w:t>Bentley work experience</w:t>
            </w:r>
            <w:r w:rsidR="001D0BF1" w:rsidRPr="00A26E28">
              <w:t xml:space="preserve">, </w:t>
            </w:r>
            <w:r>
              <w:rPr>
                <w:rStyle w:val="SubtleReference"/>
              </w:rPr>
              <w:t>Bentley motors</w:t>
            </w:r>
            <w:r w:rsidR="002F2280" w:rsidRPr="00A26E28">
              <w:rPr>
                <w:rStyle w:val="SubtleReference"/>
              </w:rPr>
              <w:t>, CREWE</w:t>
            </w:r>
          </w:p>
          <w:p w14:paraId="456646D0" w14:textId="532EB2DD" w:rsidR="00A26E28" w:rsidRPr="00A26E28" w:rsidRDefault="00A26E28" w:rsidP="001D0BF1">
            <w:pPr>
              <w:contextualSpacing w:val="0"/>
            </w:pPr>
            <w:r>
              <w:t>I spent a week in the sales and marketing department, learning about different people’s roles and how they contributed to the business. Throughout the week I sat in on multiple meetings, gave presentations and completed office work on a 9 – 5 working week schedule.</w:t>
            </w:r>
          </w:p>
          <w:p w14:paraId="3D8234B1" w14:textId="77777777" w:rsidR="00A26E28" w:rsidRDefault="00A26E28" w:rsidP="001D0BF1">
            <w:pPr>
              <w:contextualSpacing w:val="0"/>
            </w:pPr>
          </w:p>
          <w:p w14:paraId="472C3F58" w14:textId="77777777" w:rsidR="00A26E28" w:rsidRPr="00CF1A49" w:rsidRDefault="00A26E28" w:rsidP="00A26E28">
            <w:pPr>
              <w:pStyle w:val="Heading3"/>
              <w:contextualSpacing w:val="0"/>
            </w:pPr>
            <w:r>
              <w:t xml:space="preserve">January 2019 </w:t>
            </w:r>
            <w:r w:rsidRPr="00CF1A49">
              <w:t xml:space="preserve">– </w:t>
            </w:r>
            <w:r>
              <w:t>December 2021</w:t>
            </w:r>
          </w:p>
          <w:p w14:paraId="0786F308" w14:textId="77777777" w:rsidR="00A26E28" w:rsidRPr="00CF1A49" w:rsidRDefault="00A26E28" w:rsidP="00A26E28">
            <w:pPr>
              <w:pStyle w:val="Heading2"/>
              <w:contextualSpacing w:val="0"/>
            </w:pPr>
            <w:r>
              <w:t>Paper delivery boy</w:t>
            </w:r>
            <w:r w:rsidRPr="00CF1A49">
              <w:t xml:space="preserve">, </w:t>
            </w:r>
            <w:r>
              <w:rPr>
                <w:rStyle w:val="SubtleReference"/>
              </w:rPr>
              <w:t>mccoll’s Gainsborough Road, CREWE</w:t>
            </w:r>
          </w:p>
          <w:p w14:paraId="7B8B75B6" w14:textId="6C2DC1FB" w:rsidR="00974070" w:rsidRPr="00CF1A49" w:rsidRDefault="00A26E28" w:rsidP="00974070">
            <w:pPr>
              <w:contextualSpacing w:val="0"/>
            </w:pPr>
            <w:r>
              <w:t xml:space="preserve">Delivering consistent and punctual service to 20 customers 5 days a week. Covering additional shifts (weekends) as requested. I received good feedback from my customers and was a </w:t>
            </w:r>
            <w:r>
              <w:lastRenderedPageBreak/>
              <w:t>responsive and reliable employee. I learnt the discipline of waking early to deliver consistent service.</w:t>
            </w:r>
          </w:p>
        </w:tc>
      </w:tr>
    </w:tbl>
    <w:bookmarkEnd w:id="0"/>
    <w:p w14:paraId="45975DC2" w14:textId="6E55793C" w:rsidR="005153EA" w:rsidRPr="00CF1A49" w:rsidRDefault="005153EA" w:rsidP="005153EA">
      <w:pPr>
        <w:pStyle w:val="Heading1"/>
      </w:pPr>
      <w:r>
        <w:lastRenderedPageBreak/>
        <w:t>Vol</w:t>
      </w:r>
      <w:r w:rsidR="007A106F">
        <w:t>u</w:t>
      </w:r>
      <w:r>
        <w:t>nteer work</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965C8C" w:rsidRPr="00CF1A49" w14:paraId="5EC28E85" w14:textId="77777777" w:rsidTr="009F239A">
        <w:trPr>
          <w:trHeight w:val="1328"/>
        </w:trPr>
        <w:tc>
          <w:tcPr>
            <w:tcW w:w="9355" w:type="dxa"/>
          </w:tcPr>
          <w:p w14:paraId="68E25A8F" w14:textId="7C7CA39B" w:rsidR="00965C8C" w:rsidRPr="00CF1A49" w:rsidRDefault="00965C8C" w:rsidP="00965C8C">
            <w:pPr>
              <w:pStyle w:val="Heading3"/>
              <w:contextualSpacing w:val="0"/>
            </w:pPr>
            <w:r>
              <w:t>September 2019</w:t>
            </w:r>
            <w:r w:rsidRPr="00CF1A49">
              <w:t xml:space="preserve"> –</w:t>
            </w:r>
            <w:r>
              <w:t xml:space="preserve"> </w:t>
            </w:r>
            <w:r w:rsidR="005D7AA1">
              <w:t>February 2024</w:t>
            </w:r>
          </w:p>
          <w:p w14:paraId="4EB8FC69" w14:textId="0F5D8659" w:rsidR="00965C8C" w:rsidRPr="00CF1A49" w:rsidRDefault="00965C8C" w:rsidP="00965C8C">
            <w:pPr>
              <w:pStyle w:val="Heading2"/>
              <w:contextualSpacing w:val="0"/>
            </w:pPr>
            <w:r>
              <w:t>PA</w:t>
            </w:r>
            <w:r w:rsidR="007A106F">
              <w:t xml:space="preserve"> Sound Desk</w:t>
            </w:r>
            <w:r w:rsidRPr="00CF1A49">
              <w:t xml:space="preserve">, </w:t>
            </w:r>
            <w:r>
              <w:rPr>
                <w:rStyle w:val="SubtleReference"/>
              </w:rPr>
              <w:t>WSCF</w:t>
            </w:r>
            <w:r w:rsidR="002F2280">
              <w:rPr>
                <w:rStyle w:val="SubtleReference"/>
              </w:rPr>
              <w:t>,</w:t>
            </w:r>
            <w:r w:rsidR="00887008">
              <w:rPr>
                <w:rStyle w:val="SubtleReference"/>
              </w:rPr>
              <w:t xml:space="preserve"> Crewe</w:t>
            </w:r>
          </w:p>
          <w:p w14:paraId="131CA711" w14:textId="02970579" w:rsidR="00A10FA8" w:rsidRDefault="002F2280" w:rsidP="002F2280">
            <w:pPr>
              <w:pStyle w:val="Heading3"/>
              <w:contextualSpacing w:val="0"/>
              <w:rPr>
                <w:rFonts w:eastAsiaTheme="minorHAnsi" w:cstheme="minorBidi"/>
                <w:b w:val="0"/>
                <w:caps w:val="0"/>
                <w:szCs w:val="22"/>
              </w:rPr>
            </w:pPr>
            <w:r>
              <w:rPr>
                <w:rFonts w:eastAsiaTheme="minorHAnsi" w:cstheme="minorBidi"/>
                <w:b w:val="0"/>
                <w:caps w:val="0"/>
                <w:szCs w:val="22"/>
              </w:rPr>
              <w:t>Responsible for operation of a complex PA system with multiple microphones for voice and band, and over 20 audio channels, on behalf of a church of 150 members. After receiving training for one year fr</w:t>
            </w:r>
            <w:r w:rsidR="008F16A1">
              <w:rPr>
                <w:rFonts w:eastAsiaTheme="minorHAnsi" w:cstheme="minorBidi"/>
                <w:b w:val="0"/>
                <w:caps w:val="0"/>
                <w:szCs w:val="22"/>
              </w:rPr>
              <w:t>om</w:t>
            </w:r>
            <w:r>
              <w:rPr>
                <w:rFonts w:eastAsiaTheme="minorHAnsi" w:cstheme="minorBidi"/>
                <w:b w:val="0"/>
                <w:caps w:val="0"/>
                <w:szCs w:val="22"/>
              </w:rPr>
              <w:t xml:space="preserve"> a PA expert</w:t>
            </w:r>
            <w:r w:rsidR="008F16A1">
              <w:rPr>
                <w:rFonts w:eastAsiaTheme="minorHAnsi" w:cstheme="minorBidi"/>
                <w:b w:val="0"/>
                <w:caps w:val="0"/>
                <w:szCs w:val="22"/>
              </w:rPr>
              <w:t>,</w:t>
            </w:r>
            <w:r>
              <w:rPr>
                <w:rFonts w:eastAsiaTheme="minorHAnsi" w:cstheme="minorBidi"/>
                <w:b w:val="0"/>
                <w:caps w:val="0"/>
                <w:szCs w:val="22"/>
              </w:rPr>
              <w:t xml:space="preserve"> </w:t>
            </w:r>
            <w:r w:rsidR="00965C8C" w:rsidRPr="00F673A2">
              <w:rPr>
                <w:rFonts w:eastAsiaTheme="minorHAnsi" w:cstheme="minorBidi"/>
                <w:b w:val="0"/>
                <w:caps w:val="0"/>
                <w:szCs w:val="22"/>
              </w:rPr>
              <w:t>I</w:t>
            </w:r>
            <w:r w:rsidR="00965C8C">
              <w:rPr>
                <w:rFonts w:eastAsiaTheme="minorHAnsi" w:cstheme="minorBidi"/>
                <w:b w:val="0"/>
                <w:caps w:val="0"/>
                <w:szCs w:val="22"/>
              </w:rPr>
              <w:t xml:space="preserve"> </w:t>
            </w:r>
            <w:r>
              <w:rPr>
                <w:rFonts w:eastAsiaTheme="minorHAnsi" w:cstheme="minorBidi"/>
                <w:b w:val="0"/>
                <w:caps w:val="0"/>
                <w:szCs w:val="22"/>
              </w:rPr>
              <w:t>now operate the system single-handedly on</w:t>
            </w:r>
            <w:r w:rsidR="00103039">
              <w:rPr>
                <w:rFonts w:eastAsiaTheme="minorHAnsi" w:cstheme="minorBidi"/>
                <w:b w:val="0"/>
                <w:caps w:val="0"/>
                <w:szCs w:val="22"/>
              </w:rPr>
              <w:t>ce or twice</w:t>
            </w:r>
            <w:r>
              <w:rPr>
                <w:rFonts w:eastAsiaTheme="minorHAnsi" w:cstheme="minorBidi"/>
                <w:b w:val="0"/>
                <w:caps w:val="0"/>
                <w:szCs w:val="22"/>
              </w:rPr>
              <w:t xml:space="preserve"> a month</w:t>
            </w:r>
            <w:r w:rsidR="00103039">
              <w:rPr>
                <w:rFonts w:eastAsiaTheme="minorHAnsi" w:cstheme="minorBidi"/>
                <w:b w:val="0"/>
                <w:caps w:val="0"/>
                <w:szCs w:val="22"/>
              </w:rPr>
              <w:t xml:space="preserve"> for the main </w:t>
            </w:r>
            <w:r w:rsidR="00570B25">
              <w:rPr>
                <w:rFonts w:eastAsiaTheme="minorHAnsi" w:cstheme="minorBidi"/>
                <w:b w:val="0"/>
                <w:caps w:val="0"/>
                <w:szCs w:val="22"/>
              </w:rPr>
              <w:t>S</w:t>
            </w:r>
            <w:r w:rsidR="00103039">
              <w:rPr>
                <w:rFonts w:eastAsiaTheme="minorHAnsi" w:cstheme="minorBidi"/>
                <w:b w:val="0"/>
                <w:caps w:val="0"/>
                <w:szCs w:val="22"/>
              </w:rPr>
              <w:t>unday service</w:t>
            </w:r>
            <w:r>
              <w:rPr>
                <w:rFonts w:eastAsiaTheme="minorHAnsi" w:cstheme="minorBidi"/>
                <w:b w:val="0"/>
                <w:caps w:val="0"/>
                <w:szCs w:val="22"/>
              </w:rPr>
              <w:t xml:space="preserve">. This requires me to liaise with leaders and band members and respond rapidly to resolve any technical </w:t>
            </w:r>
            <w:r w:rsidR="00BA4C9F">
              <w:rPr>
                <w:rFonts w:eastAsiaTheme="minorHAnsi" w:cstheme="minorBidi"/>
                <w:b w:val="0"/>
                <w:caps w:val="0"/>
                <w:szCs w:val="22"/>
              </w:rPr>
              <w:t>issues and</w:t>
            </w:r>
            <w:r w:rsidR="00686970">
              <w:rPr>
                <w:rFonts w:eastAsiaTheme="minorHAnsi" w:cstheme="minorBidi"/>
                <w:b w:val="0"/>
                <w:caps w:val="0"/>
                <w:szCs w:val="22"/>
              </w:rPr>
              <w:t xml:space="preserve"> meet</w:t>
            </w:r>
            <w:r w:rsidR="00103039">
              <w:rPr>
                <w:rFonts w:eastAsiaTheme="minorHAnsi" w:cstheme="minorBidi"/>
                <w:b w:val="0"/>
                <w:caps w:val="0"/>
                <w:szCs w:val="22"/>
              </w:rPr>
              <w:t xml:space="preserve"> the additional challenge of a hybrid event with audiences attending in person and online simultaneously.</w:t>
            </w:r>
          </w:p>
          <w:p w14:paraId="76B99ABE" w14:textId="77777777" w:rsidR="00A26E28" w:rsidRDefault="00A26E28" w:rsidP="002F2280">
            <w:pPr>
              <w:pStyle w:val="Heading3"/>
              <w:contextualSpacing w:val="0"/>
              <w:rPr>
                <w:rFonts w:eastAsiaTheme="minorHAnsi" w:cstheme="minorBidi"/>
                <w:b w:val="0"/>
                <w:caps w:val="0"/>
                <w:szCs w:val="22"/>
              </w:rPr>
            </w:pPr>
          </w:p>
          <w:p w14:paraId="48DCDE39" w14:textId="6B307D8E" w:rsidR="00A10FA8" w:rsidRPr="00CF1A49" w:rsidRDefault="00A10FA8" w:rsidP="00A10FA8">
            <w:pPr>
              <w:pStyle w:val="Heading3"/>
              <w:contextualSpacing w:val="0"/>
            </w:pPr>
            <w:r>
              <w:t>J</w:t>
            </w:r>
            <w:r w:rsidR="009145B5">
              <w:t>une</w:t>
            </w:r>
            <w:r>
              <w:t xml:space="preserve"> </w:t>
            </w:r>
            <w:r w:rsidR="009145B5">
              <w:t>27</w:t>
            </w:r>
            <w:r w:rsidRPr="000F6FD5">
              <w:rPr>
                <w:vertAlign w:val="superscript"/>
              </w:rPr>
              <w:t>th</w:t>
            </w:r>
            <w:r>
              <w:t xml:space="preserve"> – </w:t>
            </w:r>
            <w:r w:rsidR="009145B5">
              <w:t xml:space="preserve">july </w:t>
            </w:r>
            <w:r>
              <w:t>8</w:t>
            </w:r>
            <w:r w:rsidRPr="000F6FD5">
              <w:rPr>
                <w:vertAlign w:val="superscript"/>
              </w:rPr>
              <w:t>th</w:t>
            </w:r>
            <w:r>
              <w:t xml:space="preserve"> 2022</w:t>
            </w:r>
          </w:p>
          <w:p w14:paraId="5C4618DB" w14:textId="51CCB7CE" w:rsidR="00A10FA8" w:rsidRPr="00CF1A49" w:rsidRDefault="00A10FA8" w:rsidP="00A10FA8">
            <w:pPr>
              <w:pStyle w:val="Heading2"/>
              <w:contextualSpacing w:val="0"/>
            </w:pPr>
            <w:r>
              <w:t>National Citizenship Service</w:t>
            </w:r>
            <w:r w:rsidRPr="00CF1A49">
              <w:t xml:space="preserve">, </w:t>
            </w:r>
            <w:r w:rsidR="008F16A1">
              <w:rPr>
                <w:rStyle w:val="SubtleReference"/>
              </w:rPr>
              <w:t>Colomendy, Wales and Sea cadets, crewe</w:t>
            </w:r>
          </w:p>
          <w:p w14:paraId="129C8D49" w14:textId="7C5D3DD1" w:rsidR="008F16A1" w:rsidRDefault="008F16A1" w:rsidP="00A10FA8">
            <w:pPr>
              <w:pStyle w:val="Heading3"/>
              <w:contextualSpacing w:val="0"/>
              <w:rPr>
                <w:rFonts w:eastAsiaTheme="minorHAnsi" w:cstheme="minorBidi"/>
                <w:b w:val="0"/>
                <w:caps w:val="0"/>
                <w:szCs w:val="22"/>
              </w:rPr>
            </w:pPr>
            <w:r w:rsidRPr="008F16A1">
              <w:rPr>
                <w:rFonts w:eastAsiaTheme="minorHAnsi" w:cstheme="minorBidi"/>
                <w:b w:val="0"/>
                <w:caps w:val="0"/>
                <w:szCs w:val="22"/>
              </w:rPr>
              <w:t xml:space="preserve">I spent two weeks on </w:t>
            </w:r>
            <w:r w:rsidR="009C7952">
              <w:rPr>
                <w:rFonts w:eastAsiaTheme="minorHAnsi" w:cstheme="minorBidi"/>
                <w:b w:val="0"/>
                <w:caps w:val="0"/>
                <w:szCs w:val="22"/>
              </w:rPr>
              <w:t xml:space="preserve">the </w:t>
            </w:r>
            <w:r>
              <w:rPr>
                <w:rFonts w:eastAsiaTheme="minorHAnsi" w:cstheme="minorBidi"/>
                <w:b w:val="0"/>
                <w:caps w:val="0"/>
                <w:szCs w:val="22"/>
              </w:rPr>
              <w:t>NCS</w:t>
            </w:r>
            <w:r w:rsidR="009C7952">
              <w:rPr>
                <w:rFonts w:eastAsiaTheme="minorHAnsi" w:cstheme="minorBidi"/>
                <w:b w:val="0"/>
                <w:caps w:val="0"/>
                <w:szCs w:val="22"/>
              </w:rPr>
              <w:t xml:space="preserve"> </w:t>
            </w:r>
            <w:r w:rsidR="0082446F">
              <w:rPr>
                <w:rFonts w:eastAsiaTheme="minorHAnsi" w:cstheme="minorBidi"/>
                <w:b w:val="0"/>
                <w:caps w:val="0"/>
                <w:szCs w:val="22"/>
              </w:rPr>
              <w:t>program</w:t>
            </w:r>
            <w:r>
              <w:rPr>
                <w:rFonts w:eastAsiaTheme="minorHAnsi" w:cstheme="minorBidi"/>
                <w:b w:val="0"/>
                <w:caps w:val="0"/>
                <w:szCs w:val="22"/>
              </w:rPr>
              <w:t xml:space="preserve"> working as a team to give presentations, do charity work and learn vital skills such as CPR</w:t>
            </w:r>
            <w:r w:rsidR="009C7952">
              <w:rPr>
                <w:rFonts w:eastAsiaTheme="minorHAnsi" w:cstheme="minorBidi"/>
                <w:b w:val="0"/>
                <w:caps w:val="0"/>
                <w:szCs w:val="22"/>
              </w:rPr>
              <w:t xml:space="preserve"> and body language</w:t>
            </w:r>
            <w:r w:rsidRPr="008F16A1">
              <w:rPr>
                <w:rFonts w:eastAsiaTheme="minorHAnsi" w:cstheme="minorBidi"/>
                <w:b w:val="0"/>
                <w:caps w:val="0"/>
                <w:szCs w:val="22"/>
              </w:rPr>
              <w:t xml:space="preserve">. I spent the first week doing team building activities and learning </w:t>
            </w:r>
            <w:r w:rsidR="009145B5">
              <w:rPr>
                <w:rFonts w:eastAsiaTheme="minorHAnsi" w:cstheme="minorBidi"/>
                <w:b w:val="0"/>
                <w:caps w:val="0"/>
                <w:szCs w:val="22"/>
              </w:rPr>
              <w:t xml:space="preserve">new </w:t>
            </w:r>
            <w:r w:rsidRPr="008F16A1">
              <w:rPr>
                <w:rFonts w:eastAsiaTheme="minorHAnsi" w:cstheme="minorBidi"/>
                <w:b w:val="0"/>
                <w:caps w:val="0"/>
                <w:szCs w:val="22"/>
              </w:rPr>
              <w:t>skills</w:t>
            </w:r>
            <w:r w:rsidR="009C7952">
              <w:rPr>
                <w:rFonts w:eastAsiaTheme="minorHAnsi" w:cstheme="minorBidi"/>
                <w:b w:val="0"/>
                <w:caps w:val="0"/>
                <w:szCs w:val="22"/>
              </w:rPr>
              <w:t>.</w:t>
            </w:r>
            <w:r w:rsidRPr="008F16A1">
              <w:rPr>
                <w:rFonts w:eastAsiaTheme="minorHAnsi" w:cstheme="minorBidi"/>
                <w:b w:val="0"/>
                <w:caps w:val="0"/>
                <w:szCs w:val="22"/>
              </w:rPr>
              <w:t xml:space="preserve"> On the second week </w:t>
            </w:r>
            <w:r w:rsidR="009145B5">
              <w:rPr>
                <w:rFonts w:eastAsiaTheme="minorHAnsi" w:cstheme="minorBidi"/>
                <w:b w:val="0"/>
                <w:caps w:val="0"/>
                <w:szCs w:val="22"/>
              </w:rPr>
              <w:t xml:space="preserve">I organized a </w:t>
            </w:r>
            <w:r w:rsidRPr="008F16A1">
              <w:rPr>
                <w:rFonts w:eastAsiaTheme="minorHAnsi" w:cstheme="minorBidi"/>
                <w:b w:val="0"/>
                <w:caps w:val="0"/>
                <w:szCs w:val="22"/>
              </w:rPr>
              <w:t>social action project</w:t>
            </w:r>
            <w:r w:rsidR="009145B5">
              <w:rPr>
                <w:rFonts w:eastAsiaTheme="minorHAnsi" w:cstheme="minorBidi"/>
                <w:b w:val="0"/>
                <w:caps w:val="0"/>
                <w:szCs w:val="22"/>
              </w:rPr>
              <w:t xml:space="preserve"> with my team for the</w:t>
            </w:r>
            <w:r w:rsidRPr="008F16A1">
              <w:rPr>
                <w:rFonts w:eastAsiaTheme="minorHAnsi" w:cstheme="minorBidi"/>
                <w:b w:val="0"/>
                <w:caps w:val="0"/>
                <w:szCs w:val="22"/>
              </w:rPr>
              <w:t xml:space="preserve"> community.</w:t>
            </w:r>
            <w:r w:rsidR="009C7952">
              <w:rPr>
                <w:rFonts w:eastAsiaTheme="minorHAnsi" w:cstheme="minorBidi"/>
                <w:b w:val="0"/>
                <w:caps w:val="0"/>
                <w:szCs w:val="22"/>
              </w:rPr>
              <w:t xml:space="preserve"> </w:t>
            </w:r>
            <w:r w:rsidR="009145B5">
              <w:rPr>
                <w:rFonts w:eastAsiaTheme="minorHAnsi" w:cstheme="minorBidi"/>
                <w:b w:val="0"/>
                <w:caps w:val="0"/>
                <w:szCs w:val="22"/>
              </w:rPr>
              <w:t>I called local charities and the park to organize a sponsored run/cycle and to find out exactly what items they needed</w:t>
            </w:r>
            <w:r w:rsidR="00C20EC9">
              <w:rPr>
                <w:rFonts w:eastAsiaTheme="minorHAnsi" w:cstheme="minorBidi"/>
                <w:b w:val="0"/>
                <w:caps w:val="0"/>
                <w:szCs w:val="22"/>
              </w:rPr>
              <w:t>, t</w:t>
            </w:r>
            <w:r w:rsidR="009145B5">
              <w:rPr>
                <w:rFonts w:eastAsiaTheme="minorHAnsi" w:cstheme="minorBidi"/>
                <w:b w:val="0"/>
                <w:caps w:val="0"/>
                <w:szCs w:val="22"/>
              </w:rPr>
              <w:t xml:space="preserve">hen on the day, I </w:t>
            </w:r>
            <w:r w:rsidR="00C20EC9">
              <w:rPr>
                <w:rFonts w:eastAsiaTheme="minorHAnsi" w:cstheme="minorBidi"/>
                <w:b w:val="0"/>
                <w:caps w:val="0"/>
                <w:szCs w:val="22"/>
              </w:rPr>
              <w:t>went</w:t>
            </w:r>
            <w:r w:rsidR="009145B5">
              <w:rPr>
                <w:rFonts w:eastAsiaTheme="minorHAnsi" w:cstheme="minorBidi"/>
                <w:b w:val="0"/>
                <w:caps w:val="0"/>
                <w:szCs w:val="22"/>
              </w:rPr>
              <w:t xml:space="preserve"> </w:t>
            </w:r>
            <w:r w:rsidR="00C20EC9">
              <w:rPr>
                <w:rFonts w:eastAsiaTheme="minorHAnsi" w:cstheme="minorBidi"/>
                <w:b w:val="0"/>
                <w:caps w:val="0"/>
                <w:szCs w:val="22"/>
              </w:rPr>
              <w:t>15km.</w:t>
            </w:r>
            <w:r w:rsidR="009145B5">
              <w:rPr>
                <w:rFonts w:eastAsiaTheme="minorHAnsi" w:cstheme="minorBidi"/>
                <w:b w:val="0"/>
                <w:caps w:val="0"/>
                <w:szCs w:val="22"/>
              </w:rPr>
              <w:t xml:space="preserve"> </w:t>
            </w:r>
            <w:r w:rsidR="009C7952">
              <w:rPr>
                <w:rFonts w:eastAsiaTheme="minorHAnsi" w:cstheme="minorBidi"/>
                <w:b w:val="0"/>
                <w:caps w:val="0"/>
                <w:szCs w:val="22"/>
              </w:rPr>
              <w:t xml:space="preserve">We hosted a donation page on the GoFundMe platform and raised £150 for </w:t>
            </w:r>
            <w:r w:rsidR="009145B5">
              <w:rPr>
                <w:rFonts w:eastAsiaTheme="minorHAnsi" w:cstheme="minorBidi"/>
                <w:b w:val="0"/>
                <w:caps w:val="0"/>
                <w:szCs w:val="22"/>
              </w:rPr>
              <w:t>St Paul’s</w:t>
            </w:r>
            <w:r w:rsidR="009C7952">
              <w:rPr>
                <w:rFonts w:eastAsiaTheme="minorHAnsi" w:cstheme="minorBidi"/>
                <w:b w:val="0"/>
                <w:caps w:val="0"/>
                <w:szCs w:val="22"/>
              </w:rPr>
              <w:t xml:space="preserve"> foodbank</w:t>
            </w:r>
            <w:r w:rsidR="009145B5">
              <w:rPr>
                <w:rFonts w:eastAsiaTheme="minorHAnsi" w:cstheme="minorBidi"/>
                <w:b w:val="0"/>
                <w:caps w:val="0"/>
                <w:szCs w:val="22"/>
              </w:rPr>
              <w:t xml:space="preserve"> (a local foodbank)</w:t>
            </w:r>
            <w:r w:rsidR="009C7952">
              <w:rPr>
                <w:rFonts w:eastAsiaTheme="minorHAnsi" w:cstheme="minorBidi"/>
                <w:b w:val="0"/>
                <w:caps w:val="0"/>
                <w:szCs w:val="22"/>
              </w:rPr>
              <w:t>.</w:t>
            </w:r>
            <w:r w:rsidR="007F6E39">
              <w:rPr>
                <w:rFonts w:eastAsiaTheme="minorHAnsi" w:cstheme="minorBidi"/>
                <w:b w:val="0"/>
                <w:caps w:val="0"/>
                <w:szCs w:val="22"/>
              </w:rPr>
              <w:t xml:space="preserve"> </w:t>
            </w:r>
          </w:p>
          <w:p w14:paraId="7B78A799" w14:textId="2B712B9C" w:rsidR="00965C8C" w:rsidRPr="00965C8C" w:rsidRDefault="00965C8C" w:rsidP="009C7952">
            <w:pPr>
              <w:pStyle w:val="Heading3"/>
              <w:rPr>
                <w:rFonts w:eastAsiaTheme="minorHAnsi" w:cstheme="minorBidi"/>
                <w:b w:val="0"/>
                <w:caps w:val="0"/>
                <w:szCs w:val="22"/>
              </w:rPr>
            </w:pPr>
          </w:p>
        </w:tc>
      </w:tr>
      <w:tr w:rsidR="005153EA" w:rsidRPr="00CF1A49" w14:paraId="315E792C" w14:textId="77777777" w:rsidTr="009F239A">
        <w:trPr>
          <w:trHeight w:val="1328"/>
        </w:trPr>
        <w:tc>
          <w:tcPr>
            <w:tcW w:w="9355" w:type="dxa"/>
          </w:tcPr>
          <w:p w14:paraId="5AF4AD86" w14:textId="6BF5D859" w:rsidR="005153EA" w:rsidRPr="00CF1A49" w:rsidRDefault="00D60A05" w:rsidP="008F73C2">
            <w:pPr>
              <w:pStyle w:val="Heading3"/>
              <w:contextualSpacing w:val="0"/>
            </w:pPr>
            <w:r>
              <w:t xml:space="preserve">September </w:t>
            </w:r>
            <w:r w:rsidR="00AB4977">
              <w:t>2017</w:t>
            </w:r>
            <w:r w:rsidR="005153EA" w:rsidRPr="00CF1A49">
              <w:t xml:space="preserve"> –</w:t>
            </w:r>
            <w:r w:rsidR="00A52028">
              <w:t xml:space="preserve"> 202</w:t>
            </w:r>
            <w:r w:rsidR="009F239A">
              <w:t>0</w:t>
            </w:r>
          </w:p>
          <w:p w14:paraId="77B1C38B" w14:textId="21EE890B" w:rsidR="005153EA" w:rsidRPr="00CF1A49" w:rsidRDefault="005153EA" w:rsidP="008F73C2">
            <w:pPr>
              <w:pStyle w:val="Heading2"/>
              <w:contextualSpacing w:val="0"/>
            </w:pPr>
            <w:r>
              <w:t>Fusion</w:t>
            </w:r>
            <w:r w:rsidRPr="00CF1A49">
              <w:t xml:space="preserve">, </w:t>
            </w:r>
            <w:r w:rsidR="00C432B2">
              <w:rPr>
                <w:rStyle w:val="SubtleReference"/>
              </w:rPr>
              <w:t>WSCF</w:t>
            </w:r>
            <w:r w:rsidR="00686970">
              <w:rPr>
                <w:rStyle w:val="SubtleReference"/>
              </w:rPr>
              <w:t>,</w:t>
            </w:r>
            <w:r w:rsidR="00887008">
              <w:rPr>
                <w:rStyle w:val="SubtleReference"/>
              </w:rPr>
              <w:t xml:space="preserve"> crewe</w:t>
            </w:r>
          </w:p>
          <w:p w14:paraId="79A7B1D7" w14:textId="55FC27A7" w:rsidR="005153EA" w:rsidRPr="00CF1A49" w:rsidRDefault="00686970" w:rsidP="00887008">
            <w:pPr>
              <w:contextualSpacing w:val="0"/>
            </w:pPr>
            <w:r>
              <w:t>Volunteer member of the leadership team, planning and running an afterschool club. Shared responsibility with an adult helper every week for a group of 10-15 primary age children. Leading activities and operating technical equipment on behalf of the entire youth club of 80-100 children every Friday night. I learnt how to lead others and manage a group of children.</w:t>
            </w:r>
          </w:p>
        </w:tc>
      </w:tr>
      <w:tr w:rsidR="005153EA" w:rsidRPr="00CF1A49" w14:paraId="0105F3A0" w14:textId="77777777" w:rsidTr="008F73C2">
        <w:tc>
          <w:tcPr>
            <w:tcW w:w="9355" w:type="dxa"/>
            <w:tcMar>
              <w:top w:w="216" w:type="dxa"/>
            </w:tcMar>
          </w:tcPr>
          <w:p w14:paraId="105B4E66" w14:textId="72CFACC0" w:rsidR="005153EA" w:rsidRPr="00CF1A49" w:rsidRDefault="00BC24FC" w:rsidP="008F73C2">
            <w:pPr>
              <w:pStyle w:val="Heading3"/>
              <w:contextualSpacing w:val="0"/>
            </w:pPr>
            <w:r>
              <w:t>September 2017</w:t>
            </w:r>
            <w:r w:rsidR="005153EA" w:rsidRPr="00CF1A49">
              <w:t xml:space="preserve"> – </w:t>
            </w:r>
            <w:r>
              <w:t>202</w:t>
            </w:r>
            <w:r w:rsidR="009F239A">
              <w:t>0</w:t>
            </w:r>
          </w:p>
          <w:p w14:paraId="19DB687D" w14:textId="7E0E6882" w:rsidR="005153EA" w:rsidRPr="00CF1A49" w:rsidRDefault="00BC24FC" w:rsidP="008F73C2">
            <w:pPr>
              <w:pStyle w:val="Heading2"/>
              <w:contextualSpacing w:val="0"/>
            </w:pPr>
            <w:r>
              <w:t>The Ark</w:t>
            </w:r>
            <w:r w:rsidR="005153EA" w:rsidRPr="00CF1A49">
              <w:t xml:space="preserve">, </w:t>
            </w:r>
            <w:r w:rsidR="00A8513A">
              <w:rPr>
                <w:rStyle w:val="SubtleReference"/>
              </w:rPr>
              <w:t>WSCF</w:t>
            </w:r>
            <w:r w:rsidR="00686970">
              <w:rPr>
                <w:rStyle w:val="SubtleReference"/>
              </w:rPr>
              <w:t>,</w:t>
            </w:r>
            <w:r w:rsidR="00887008">
              <w:rPr>
                <w:rStyle w:val="SubtleReference"/>
              </w:rPr>
              <w:t xml:space="preserve"> crewe</w:t>
            </w:r>
          </w:p>
          <w:p w14:paraId="11443730" w14:textId="3EE26B64" w:rsidR="000F6FD5" w:rsidRDefault="00686970" w:rsidP="000F6FD5">
            <w:r>
              <w:t xml:space="preserve">Volunteer leader of a holiday club for primary aged children, </w:t>
            </w:r>
            <w:r w:rsidR="009145B5">
              <w:t xml:space="preserve">twice </w:t>
            </w:r>
            <w:r>
              <w:t>a year for 6 hours a day, for a week. Similar responsibilities to “Fusion” above. This involved giving up my own holidays to help younger kids in my town.</w:t>
            </w:r>
            <w:r w:rsidR="00771233">
              <w:t xml:space="preserve"> </w:t>
            </w:r>
          </w:p>
        </w:tc>
      </w:tr>
    </w:tbl>
    <w:sdt>
      <w:sdtPr>
        <w:alias w:val="Education:"/>
        <w:tag w:val="Education:"/>
        <w:id w:val="-1908763273"/>
        <w:placeholder>
          <w:docPart w:val="D5E12FDD6C914C96AD93A441AC787224"/>
        </w:placeholder>
        <w:temporary/>
        <w:showingPlcHdr/>
        <w15:appearance w15:val="hidden"/>
      </w:sdtPr>
      <w:sdtContent>
        <w:p w14:paraId="47228E09" w14:textId="099ABFA6" w:rsidR="00DA59AA" w:rsidRPr="00CF1A49" w:rsidRDefault="00DA59AA" w:rsidP="0097790C">
          <w:pPr>
            <w:pStyle w:val="Heading1"/>
          </w:pPr>
          <w:r w:rsidRPr="00CF1A49">
            <w:t>Education</w:t>
          </w:r>
        </w:p>
      </w:sdtContent>
    </w:sdt>
    <w:tbl>
      <w:tblPr>
        <w:tblStyle w:val="TableGrid"/>
        <w:tblW w:w="472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820"/>
      </w:tblGrid>
      <w:tr w:rsidR="001D0BF1" w:rsidRPr="00CF1A49" w14:paraId="72E2161F" w14:textId="77777777" w:rsidTr="00DA7E00">
        <w:trPr>
          <w:trHeight w:val="3107"/>
        </w:trPr>
        <w:tc>
          <w:tcPr>
            <w:tcW w:w="8820" w:type="dxa"/>
          </w:tcPr>
          <w:p w14:paraId="0793DA26" w14:textId="77777777" w:rsidR="0082446F" w:rsidRPr="00CF1A49" w:rsidRDefault="0082446F" w:rsidP="0082446F">
            <w:pPr>
              <w:pStyle w:val="Heading3"/>
              <w:contextualSpacing w:val="0"/>
            </w:pPr>
            <w:r>
              <w:t>September</w:t>
            </w:r>
            <w:r w:rsidRPr="00CF1A49">
              <w:t xml:space="preserve"> </w:t>
            </w:r>
            <w:r>
              <w:t>2017 – June 2022</w:t>
            </w:r>
          </w:p>
          <w:p w14:paraId="4E249362" w14:textId="53E6E8C3" w:rsidR="0082446F" w:rsidRPr="00965C8C" w:rsidRDefault="0082446F" w:rsidP="0082446F">
            <w:pPr>
              <w:pStyle w:val="Heading2"/>
              <w:contextualSpacing w:val="0"/>
              <w:rPr>
                <w:rStyle w:val="SubtleReference"/>
              </w:rPr>
            </w:pPr>
            <w:r>
              <w:t>Sixth form college</w:t>
            </w:r>
            <w:r w:rsidRPr="00CF1A49">
              <w:t xml:space="preserve">, </w:t>
            </w:r>
            <w:r>
              <w:rPr>
                <w:rStyle w:val="SubtleReference"/>
              </w:rPr>
              <w:t>Brine leas, Nantwich</w:t>
            </w:r>
          </w:p>
          <w:p w14:paraId="2A27BBF3" w14:textId="4BCCCF1A" w:rsidR="0082446F" w:rsidRDefault="00F826CF" w:rsidP="0082446F">
            <w:pPr>
              <w:pStyle w:val="Heading3"/>
              <w:contextualSpacing w:val="0"/>
              <w:rPr>
                <w:rFonts w:eastAsiaTheme="minorHAnsi" w:cstheme="minorBidi"/>
                <w:b w:val="0"/>
                <w:caps w:val="0"/>
                <w:szCs w:val="22"/>
              </w:rPr>
            </w:pPr>
            <w:r>
              <w:rPr>
                <w:rFonts w:eastAsiaTheme="minorHAnsi" w:cstheme="minorBidi"/>
                <w:b w:val="0"/>
                <w:caps w:val="0"/>
                <w:szCs w:val="22"/>
              </w:rPr>
              <w:t>I Have achieved the grades AAAAB:</w:t>
            </w:r>
          </w:p>
          <w:p w14:paraId="2CC33373" w14:textId="19224471" w:rsidR="0082446F" w:rsidRDefault="00F826CF" w:rsidP="0082446F">
            <w:pPr>
              <w:pStyle w:val="Heading3"/>
              <w:contextualSpacing w:val="0"/>
              <w:rPr>
                <w:rFonts w:eastAsiaTheme="minorHAnsi" w:cstheme="minorBidi"/>
                <w:b w:val="0"/>
                <w:caps w:val="0"/>
                <w:szCs w:val="22"/>
              </w:rPr>
            </w:pPr>
            <w:r>
              <w:rPr>
                <w:rFonts w:eastAsiaTheme="minorHAnsi" w:cstheme="minorBidi"/>
                <w:b w:val="0"/>
                <w:caps w:val="0"/>
                <w:szCs w:val="22"/>
              </w:rPr>
              <w:t xml:space="preserve">A </w:t>
            </w:r>
            <w:r w:rsidR="00DA7E00">
              <w:rPr>
                <w:rFonts w:eastAsiaTheme="minorHAnsi" w:cstheme="minorBidi"/>
                <w:b w:val="0"/>
                <w:caps w:val="0"/>
                <w:szCs w:val="22"/>
              </w:rPr>
              <w:t>–</w:t>
            </w:r>
            <w:r>
              <w:rPr>
                <w:rFonts w:eastAsiaTheme="minorHAnsi" w:cstheme="minorBidi"/>
                <w:b w:val="0"/>
                <w:caps w:val="0"/>
                <w:szCs w:val="22"/>
              </w:rPr>
              <w:t xml:space="preserve"> </w:t>
            </w:r>
            <w:r w:rsidR="00DA7E00">
              <w:rPr>
                <w:rFonts w:eastAsiaTheme="minorHAnsi" w:cstheme="minorBidi"/>
                <w:b w:val="0"/>
                <w:caps w:val="0"/>
                <w:szCs w:val="22"/>
              </w:rPr>
              <w:t>Maths, Computer Science, Physics, Extended Project</w:t>
            </w:r>
          </w:p>
          <w:p w14:paraId="1F54277C" w14:textId="6DA90B36" w:rsidR="00DA7E00" w:rsidRPr="00DA7E00" w:rsidRDefault="00DA7E00" w:rsidP="0082446F">
            <w:pPr>
              <w:pStyle w:val="Heading3"/>
              <w:contextualSpacing w:val="0"/>
              <w:rPr>
                <w:rFonts w:eastAsiaTheme="minorHAnsi" w:cstheme="minorBidi"/>
                <w:b w:val="0"/>
                <w:caps w:val="0"/>
                <w:szCs w:val="22"/>
              </w:rPr>
            </w:pPr>
            <w:r>
              <w:rPr>
                <w:rFonts w:eastAsiaTheme="minorHAnsi" w:cstheme="minorBidi"/>
                <w:b w:val="0"/>
                <w:caps w:val="0"/>
                <w:szCs w:val="22"/>
              </w:rPr>
              <w:t>B – Further Maths</w:t>
            </w:r>
          </w:p>
          <w:p w14:paraId="068864AE" w14:textId="514DA109" w:rsidR="009E2FAD" w:rsidRPr="00CF1A49" w:rsidRDefault="009E2FAD" w:rsidP="009E2FAD">
            <w:pPr>
              <w:pStyle w:val="Heading3"/>
              <w:contextualSpacing w:val="0"/>
            </w:pPr>
            <w:r>
              <w:t>September</w:t>
            </w:r>
            <w:r w:rsidRPr="00CF1A49">
              <w:t xml:space="preserve"> </w:t>
            </w:r>
            <w:r>
              <w:t>2017</w:t>
            </w:r>
            <w:r w:rsidR="00965C8C">
              <w:t xml:space="preserve"> – </w:t>
            </w:r>
            <w:r w:rsidR="00207AF3">
              <w:t>June 2022</w:t>
            </w:r>
          </w:p>
          <w:p w14:paraId="398B0B41" w14:textId="77777777" w:rsidR="009E2FAD" w:rsidRPr="00965C8C" w:rsidRDefault="009E2FAD" w:rsidP="009E2FAD">
            <w:pPr>
              <w:pStyle w:val="Heading2"/>
              <w:contextualSpacing w:val="0"/>
              <w:rPr>
                <w:rStyle w:val="SubtleReference"/>
              </w:rPr>
            </w:pPr>
            <w:r>
              <w:t>Secondary Education</w:t>
            </w:r>
            <w:r w:rsidRPr="00CF1A49">
              <w:t xml:space="preserve">, </w:t>
            </w:r>
            <w:r>
              <w:rPr>
                <w:rStyle w:val="SubtleReference"/>
              </w:rPr>
              <w:t>Alsager School, Alsager</w:t>
            </w:r>
          </w:p>
          <w:p w14:paraId="092DC328" w14:textId="77764B67" w:rsidR="007A106F" w:rsidRDefault="00974070" w:rsidP="00447ADF">
            <w:pPr>
              <w:pStyle w:val="Heading3"/>
              <w:contextualSpacing w:val="0"/>
              <w:rPr>
                <w:rFonts w:eastAsiaTheme="minorHAnsi" w:cstheme="minorBidi"/>
                <w:b w:val="0"/>
                <w:caps w:val="0"/>
                <w:szCs w:val="22"/>
              </w:rPr>
            </w:pPr>
            <w:r>
              <w:rPr>
                <w:rFonts w:eastAsiaTheme="minorHAnsi" w:cstheme="minorBidi"/>
                <w:b w:val="0"/>
                <w:caps w:val="0"/>
                <w:szCs w:val="22"/>
              </w:rPr>
              <w:t>I have achieved:</w:t>
            </w:r>
          </w:p>
          <w:p w14:paraId="592922A2" w14:textId="2E8FB236" w:rsidR="007A106F" w:rsidRDefault="007A106F" w:rsidP="00447ADF">
            <w:pPr>
              <w:pStyle w:val="Heading3"/>
              <w:contextualSpacing w:val="0"/>
              <w:rPr>
                <w:rFonts w:eastAsiaTheme="minorHAnsi" w:cstheme="minorBidi"/>
                <w:b w:val="0"/>
                <w:caps w:val="0"/>
                <w:szCs w:val="22"/>
              </w:rPr>
            </w:pPr>
            <w:r>
              <w:rPr>
                <w:rFonts w:eastAsiaTheme="minorHAnsi" w:cstheme="minorBidi"/>
                <w:b w:val="0"/>
                <w:caps w:val="0"/>
                <w:szCs w:val="22"/>
              </w:rPr>
              <w:t xml:space="preserve">9 - </w:t>
            </w:r>
            <w:r w:rsidR="00974070" w:rsidRPr="00965C8C">
              <w:rPr>
                <w:rFonts w:eastAsiaTheme="minorHAnsi" w:cstheme="minorBidi"/>
                <w:b w:val="0"/>
                <w:caps w:val="0"/>
                <w:szCs w:val="22"/>
              </w:rPr>
              <w:t>Math</w:t>
            </w:r>
            <w:r w:rsidR="00240766">
              <w:rPr>
                <w:rFonts w:eastAsiaTheme="minorHAnsi" w:cstheme="minorBidi"/>
                <w:b w:val="0"/>
                <w:caps w:val="0"/>
                <w:szCs w:val="22"/>
              </w:rPr>
              <w:t>s</w:t>
            </w:r>
            <w:r w:rsidR="009E2FAD" w:rsidRPr="00965C8C">
              <w:rPr>
                <w:rFonts w:eastAsiaTheme="minorHAnsi" w:cstheme="minorBidi"/>
                <w:b w:val="0"/>
                <w:caps w:val="0"/>
                <w:szCs w:val="22"/>
              </w:rPr>
              <w:t>, Engineering</w:t>
            </w:r>
            <w:r w:rsidR="00974070">
              <w:rPr>
                <w:rFonts w:eastAsiaTheme="minorHAnsi" w:cstheme="minorBidi"/>
                <w:b w:val="0"/>
                <w:caps w:val="0"/>
                <w:szCs w:val="22"/>
              </w:rPr>
              <w:t xml:space="preserve"> (</w:t>
            </w:r>
            <w:r w:rsidR="0082446F">
              <w:rPr>
                <w:rFonts w:eastAsiaTheme="minorHAnsi" w:cstheme="minorBidi"/>
                <w:b w:val="0"/>
                <w:caps w:val="0"/>
                <w:szCs w:val="22"/>
              </w:rPr>
              <w:t xml:space="preserve">Actual grade </w:t>
            </w:r>
            <w:r w:rsidR="00974070">
              <w:rPr>
                <w:rFonts w:eastAsiaTheme="minorHAnsi" w:cstheme="minorBidi"/>
                <w:b w:val="0"/>
                <w:caps w:val="0"/>
                <w:szCs w:val="22"/>
              </w:rPr>
              <w:t>L2D*</w:t>
            </w:r>
            <w:r w:rsidR="0082446F">
              <w:rPr>
                <w:rFonts w:eastAsiaTheme="minorHAnsi" w:cstheme="minorBidi"/>
                <w:b w:val="0"/>
                <w:caps w:val="0"/>
                <w:szCs w:val="22"/>
              </w:rPr>
              <w:t>,</w:t>
            </w:r>
            <w:r w:rsidR="00974070">
              <w:rPr>
                <w:rFonts w:eastAsiaTheme="minorHAnsi" w:cstheme="minorBidi"/>
                <w:b w:val="0"/>
                <w:caps w:val="0"/>
                <w:szCs w:val="22"/>
              </w:rPr>
              <w:t xml:space="preserve"> equivalent of a 9)</w:t>
            </w:r>
          </w:p>
          <w:p w14:paraId="02E237D5" w14:textId="306B6833" w:rsidR="007A106F" w:rsidRDefault="007A106F" w:rsidP="00447ADF">
            <w:pPr>
              <w:pStyle w:val="Heading3"/>
              <w:contextualSpacing w:val="0"/>
              <w:rPr>
                <w:rFonts w:eastAsiaTheme="minorHAnsi" w:cstheme="minorBidi"/>
                <w:b w:val="0"/>
                <w:caps w:val="0"/>
                <w:szCs w:val="22"/>
              </w:rPr>
            </w:pPr>
            <w:r>
              <w:rPr>
                <w:rFonts w:eastAsiaTheme="minorHAnsi" w:cstheme="minorBidi"/>
                <w:b w:val="0"/>
                <w:caps w:val="0"/>
                <w:szCs w:val="22"/>
              </w:rPr>
              <w:t xml:space="preserve">8 - </w:t>
            </w:r>
            <w:r w:rsidR="009E2FAD" w:rsidRPr="00965C8C">
              <w:rPr>
                <w:rFonts w:eastAsiaTheme="minorHAnsi" w:cstheme="minorBidi"/>
                <w:b w:val="0"/>
                <w:caps w:val="0"/>
                <w:szCs w:val="22"/>
              </w:rPr>
              <w:t>English Literature</w:t>
            </w:r>
            <w:r>
              <w:rPr>
                <w:rFonts w:eastAsiaTheme="minorHAnsi" w:cstheme="minorBidi"/>
                <w:b w:val="0"/>
                <w:caps w:val="0"/>
                <w:szCs w:val="22"/>
              </w:rPr>
              <w:t>, B</w:t>
            </w:r>
            <w:r w:rsidR="009E2FAD" w:rsidRPr="00965C8C">
              <w:rPr>
                <w:rFonts w:eastAsiaTheme="minorHAnsi" w:cstheme="minorBidi"/>
                <w:b w:val="0"/>
                <w:caps w:val="0"/>
                <w:szCs w:val="22"/>
              </w:rPr>
              <w:t>iology</w:t>
            </w:r>
            <w:r w:rsidR="00974070">
              <w:rPr>
                <w:rFonts w:eastAsiaTheme="minorHAnsi" w:cstheme="minorBidi"/>
                <w:b w:val="0"/>
                <w:caps w:val="0"/>
                <w:szCs w:val="22"/>
              </w:rPr>
              <w:t>,</w:t>
            </w:r>
            <w:r w:rsidR="00974070" w:rsidRPr="00965C8C">
              <w:rPr>
                <w:rFonts w:eastAsiaTheme="minorHAnsi" w:cstheme="minorBidi"/>
                <w:b w:val="0"/>
                <w:caps w:val="0"/>
                <w:szCs w:val="22"/>
              </w:rPr>
              <w:t xml:space="preserve"> Physics, Chemistry, Computing</w:t>
            </w:r>
            <w:r w:rsidR="00240766">
              <w:rPr>
                <w:rFonts w:eastAsiaTheme="minorHAnsi" w:cstheme="minorBidi"/>
                <w:b w:val="0"/>
                <w:caps w:val="0"/>
                <w:szCs w:val="22"/>
              </w:rPr>
              <w:t>, Further Maths</w:t>
            </w:r>
          </w:p>
          <w:p w14:paraId="04492D3B" w14:textId="6CA5C653" w:rsidR="00974070" w:rsidRDefault="007A106F" w:rsidP="00974070">
            <w:pPr>
              <w:pStyle w:val="Heading3"/>
              <w:contextualSpacing w:val="0"/>
              <w:rPr>
                <w:rFonts w:eastAsiaTheme="minorHAnsi" w:cstheme="minorBidi"/>
                <w:b w:val="0"/>
                <w:caps w:val="0"/>
                <w:szCs w:val="22"/>
              </w:rPr>
            </w:pPr>
            <w:r>
              <w:rPr>
                <w:rFonts w:eastAsiaTheme="minorHAnsi" w:cstheme="minorBidi"/>
                <w:b w:val="0"/>
                <w:caps w:val="0"/>
                <w:szCs w:val="22"/>
              </w:rPr>
              <w:t xml:space="preserve">7 </w:t>
            </w:r>
            <w:r w:rsidR="00974070">
              <w:rPr>
                <w:rFonts w:eastAsiaTheme="minorHAnsi" w:cstheme="minorBidi"/>
                <w:b w:val="0"/>
                <w:caps w:val="0"/>
                <w:szCs w:val="22"/>
              </w:rPr>
              <w:t>–</w:t>
            </w:r>
            <w:r>
              <w:rPr>
                <w:rFonts w:eastAsiaTheme="minorHAnsi" w:cstheme="minorBidi"/>
                <w:b w:val="0"/>
                <w:caps w:val="0"/>
                <w:szCs w:val="22"/>
              </w:rPr>
              <w:t xml:space="preserve"> </w:t>
            </w:r>
            <w:r w:rsidR="009E2FAD" w:rsidRPr="00965C8C">
              <w:rPr>
                <w:rFonts w:eastAsiaTheme="minorHAnsi" w:cstheme="minorBidi"/>
                <w:b w:val="0"/>
                <w:caps w:val="0"/>
                <w:szCs w:val="22"/>
              </w:rPr>
              <w:t>French</w:t>
            </w:r>
            <w:r w:rsidR="00974070">
              <w:rPr>
                <w:rFonts w:eastAsiaTheme="minorHAnsi" w:cstheme="minorBidi"/>
                <w:b w:val="0"/>
                <w:caps w:val="0"/>
                <w:szCs w:val="22"/>
              </w:rPr>
              <w:t>, Religious Education</w:t>
            </w:r>
          </w:p>
          <w:p w14:paraId="3BD198DC" w14:textId="7787592A" w:rsidR="00974070" w:rsidRPr="00965C8C" w:rsidRDefault="00974070" w:rsidP="00974070">
            <w:pPr>
              <w:pStyle w:val="Heading3"/>
              <w:contextualSpacing w:val="0"/>
              <w:rPr>
                <w:rFonts w:eastAsiaTheme="minorHAnsi" w:cstheme="minorBidi"/>
                <w:b w:val="0"/>
                <w:caps w:val="0"/>
                <w:szCs w:val="22"/>
              </w:rPr>
            </w:pPr>
            <w:r>
              <w:rPr>
                <w:rFonts w:eastAsiaTheme="minorHAnsi" w:cstheme="minorBidi"/>
                <w:b w:val="0"/>
                <w:caps w:val="0"/>
                <w:szCs w:val="22"/>
              </w:rPr>
              <w:t>6 - English Language</w:t>
            </w:r>
          </w:p>
        </w:tc>
      </w:tr>
      <w:tr w:rsidR="00C17468" w:rsidRPr="00CF1A49" w14:paraId="543BF6F1" w14:textId="77777777" w:rsidTr="00DA7E00">
        <w:trPr>
          <w:trHeight w:val="24"/>
        </w:trPr>
        <w:tc>
          <w:tcPr>
            <w:tcW w:w="8820" w:type="dxa"/>
            <w:tcMar>
              <w:top w:w="216" w:type="dxa"/>
            </w:tcMar>
          </w:tcPr>
          <w:p w14:paraId="541567CD" w14:textId="48BE438F" w:rsidR="00C17468" w:rsidRDefault="00C17468" w:rsidP="00F61DF9">
            <w:pPr>
              <w:pStyle w:val="Heading3"/>
            </w:pPr>
          </w:p>
        </w:tc>
      </w:tr>
    </w:tbl>
    <w:p w14:paraId="3A733B4B" w14:textId="53CAD1B2" w:rsidR="00AD782D" w:rsidRPr="00CF1A49" w:rsidRDefault="00240766" w:rsidP="0062312F">
      <w:pPr>
        <w:pStyle w:val="Heading1"/>
      </w:pPr>
      <w:r>
        <w:t>Other Skills</w:t>
      </w:r>
    </w:p>
    <w:p w14:paraId="7DF5800A" w14:textId="54161484" w:rsidR="00F4210F" w:rsidRPr="006278CB" w:rsidRDefault="00BD5DAD" w:rsidP="006E1507">
      <w:r w:rsidRPr="006278CB">
        <w:t xml:space="preserve">I enjoy cycling and practical tasks / DIY. </w:t>
      </w:r>
      <w:r w:rsidR="002C26BD" w:rsidRPr="006278CB">
        <w:t xml:space="preserve">I am handy with a computer and can use 3D modelling and animation applications such as </w:t>
      </w:r>
      <w:r w:rsidR="000F4458" w:rsidRPr="006278CB">
        <w:t>“B</w:t>
      </w:r>
      <w:r w:rsidR="002C26BD" w:rsidRPr="006278CB">
        <w:t>lender</w:t>
      </w:r>
      <w:r w:rsidR="000F4458" w:rsidRPr="006278CB">
        <w:t>”</w:t>
      </w:r>
      <w:r w:rsidR="002C26BD" w:rsidRPr="006278CB">
        <w:t xml:space="preserve">, and </w:t>
      </w:r>
      <w:r w:rsidR="00F259C8" w:rsidRPr="006278CB">
        <w:t xml:space="preserve">music creation tools such as </w:t>
      </w:r>
      <w:r w:rsidR="000F4458" w:rsidRPr="006278CB">
        <w:t>“</w:t>
      </w:r>
      <w:r w:rsidR="00F259C8" w:rsidRPr="006278CB">
        <w:t>FL Studio</w:t>
      </w:r>
      <w:r w:rsidR="000F4458" w:rsidRPr="006278CB">
        <w:t>”</w:t>
      </w:r>
      <w:r w:rsidR="00F259C8" w:rsidRPr="006278CB">
        <w:t xml:space="preserve">, </w:t>
      </w:r>
      <w:r w:rsidR="002C26BD" w:rsidRPr="006278CB">
        <w:t>which</w:t>
      </w:r>
      <w:r w:rsidR="00F259C8" w:rsidRPr="006278CB">
        <w:t xml:space="preserve"> were both </w:t>
      </w:r>
      <w:r w:rsidR="002C26BD" w:rsidRPr="006278CB">
        <w:t xml:space="preserve">self-taught. </w:t>
      </w:r>
      <w:r w:rsidR="00F259C8" w:rsidRPr="006278CB">
        <w:t>I am quick to pick up skills</w:t>
      </w:r>
      <w:r w:rsidR="00A04127" w:rsidRPr="006278CB">
        <w:t xml:space="preserve">, and enjoy building, </w:t>
      </w:r>
      <w:r w:rsidR="00BA4C9F" w:rsidRPr="006278CB">
        <w:t>repairing,</w:t>
      </w:r>
      <w:r w:rsidR="00A04127" w:rsidRPr="006278CB">
        <w:t xml:space="preserve"> and upgrading PCs</w:t>
      </w:r>
      <w:r w:rsidR="00F259C8" w:rsidRPr="006278CB">
        <w:t xml:space="preserve">. </w:t>
      </w:r>
      <w:r w:rsidR="00E34CC3" w:rsidRPr="006278CB">
        <w:t>I</w:t>
      </w:r>
      <w:r w:rsidR="00866854" w:rsidRPr="006278CB">
        <w:t xml:space="preserve"> </w:t>
      </w:r>
      <w:r w:rsidR="006743FC">
        <w:t>have achieved a</w:t>
      </w:r>
      <w:r w:rsidR="006743FC" w:rsidRPr="006743FC">
        <w:t xml:space="preserve"> </w:t>
      </w:r>
      <w:r w:rsidR="006743FC">
        <w:t>grade 2 distinction in</w:t>
      </w:r>
      <w:r w:rsidR="00E34CC3" w:rsidRPr="006278CB">
        <w:t xml:space="preserve"> piano and am currently learning the drums</w:t>
      </w:r>
      <w:r w:rsidR="00F259C8" w:rsidRPr="006278CB">
        <w:t xml:space="preserve"> </w:t>
      </w:r>
      <w:r w:rsidR="009F239A" w:rsidRPr="006278CB">
        <w:t xml:space="preserve">and am playing at </w:t>
      </w:r>
      <w:r w:rsidR="004638C7">
        <w:t xml:space="preserve">a </w:t>
      </w:r>
      <w:r w:rsidR="009F239A" w:rsidRPr="006278CB">
        <w:t>grade 3</w:t>
      </w:r>
      <w:r w:rsidR="004638C7">
        <w:t xml:space="preserve"> level</w:t>
      </w:r>
      <w:r w:rsidR="004557AE" w:rsidRPr="006278CB">
        <w:t>.</w:t>
      </w:r>
      <w:r w:rsidR="00EF4315">
        <w:t xml:space="preserve"> </w:t>
      </w:r>
      <w:r w:rsidR="00D132F1">
        <w:t>I have also passed my driving test.</w:t>
      </w:r>
    </w:p>
    <w:sectPr w:rsidR="00F4210F" w:rsidRPr="006278CB" w:rsidSect="005A1B10">
      <w:footerReference w:type="default" r:id="rId10"/>
      <w:headerReference w:type="first" r:id="rId11"/>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D89D10" w14:textId="77777777" w:rsidR="0004143C" w:rsidRDefault="0004143C" w:rsidP="0068194B">
      <w:r>
        <w:separator/>
      </w:r>
    </w:p>
    <w:p w14:paraId="610E249C" w14:textId="77777777" w:rsidR="0004143C" w:rsidRDefault="0004143C"/>
    <w:p w14:paraId="769F5E8B" w14:textId="77777777" w:rsidR="0004143C" w:rsidRDefault="0004143C"/>
  </w:endnote>
  <w:endnote w:type="continuationSeparator" w:id="0">
    <w:p w14:paraId="67796D54" w14:textId="77777777" w:rsidR="0004143C" w:rsidRDefault="0004143C" w:rsidP="0068194B">
      <w:r>
        <w:continuationSeparator/>
      </w:r>
    </w:p>
    <w:p w14:paraId="3864278D" w14:textId="77777777" w:rsidR="0004143C" w:rsidRDefault="0004143C"/>
    <w:p w14:paraId="754E259C" w14:textId="77777777" w:rsidR="0004143C" w:rsidRDefault="000414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3606279"/>
      <w:docPartObj>
        <w:docPartGallery w:val="Page Numbers (Bottom of Page)"/>
        <w:docPartUnique/>
      </w:docPartObj>
    </w:sdtPr>
    <w:sdtEndPr>
      <w:rPr>
        <w:noProof/>
      </w:rPr>
    </w:sdtEndPr>
    <w:sdtContent>
      <w:p w14:paraId="19A8798F" w14:textId="77777777" w:rsidR="002B2958" w:rsidRDefault="002B2958">
        <w:pPr>
          <w:pStyle w:val="Footer"/>
        </w:pPr>
        <w:r>
          <w:fldChar w:fldCharType="begin"/>
        </w:r>
        <w:r>
          <w:instrText xml:space="preserve"> PAGE   \* MERGEFORMAT </w:instrText>
        </w:r>
        <w:r>
          <w:fldChar w:fldCharType="separate"/>
        </w:r>
        <w:r w:rsidR="00696D1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083AAE" w14:textId="77777777" w:rsidR="0004143C" w:rsidRDefault="0004143C" w:rsidP="0068194B">
      <w:r>
        <w:separator/>
      </w:r>
    </w:p>
    <w:p w14:paraId="12C00605" w14:textId="77777777" w:rsidR="0004143C" w:rsidRDefault="0004143C"/>
    <w:p w14:paraId="6BB3BB5D" w14:textId="77777777" w:rsidR="0004143C" w:rsidRDefault="0004143C"/>
  </w:footnote>
  <w:footnote w:type="continuationSeparator" w:id="0">
    <w:p w14:paraId="399F81DD" w14:textId="77777777" w:rsidR="0004143C" w:rsidRDefault="0004143C" w:rsidP="0068194B">
      <w:r>
        <w:continuationSeparator/>
      </w:r>
    </w:p>
    <w:p w14:paraId="3745C05F" w14:textId="77777777" w:rsidR="0004143C" w:rsidRDefault="0004143C"/>
    <w:p w14:paraId="09F1C220" w14:textId="77777777" w:rsidR="0004143C" w:rsidRDefault="000414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99AAE" w14:textId="77777777" w:rsidR="00236D54" w:rsidRPr="004E01EB" w:rsidRDefault="00F476C4" w:rsidP="005A1B10">
    <w:pPr>
      <w:pStyle w:val="Header"/>
    </w:pPr>
    <w:r w:rsidRPr="004E01EB">
      <w:rPr>
        <w:noProof/>
        <w:lang w:val="en-GB" w:eastAsia="en-GB"/>
      </w:rPr>
      <mc:AlternateContent>
        <mc:Choice Requires="wps">
          <w:drawing>
            <wp:anchor distT="0" distB="0" distL="114300" distR="114300" simplePos="0" relativeHeight="251659264" behindDoc="1" locked="0" layoutInCell="1" allowOverlap="1" wp14:anchorId="6A502D6E" wp14:editId="20EBC701">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03B945D"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5855072"/>
    <w:multiLevelType w:val="hybridMultilevel"/>
    <w:tmpl w:val="1E2AA7DE"/>
    <w:lvl w:ilvl="0" w:tplc="8FB45E04">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C520A63"/>
    <w:multiLevelType w:val="hybridMultilevel"/>
    <w:tmpl w:val="4E1E55A6"/>
    <w:lvl w:ilvl="0" w:tplc="8FB45E04">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9517608">
    <w:abstractNumId w:val="9"/>
  </w:num>
  <w:num w:numId="2" w16cid:durableId="2009866352">
    <w:abstractNumId w:val="8"/>
  </w:num>
  <w:num w:numId="3" w16cid:durableId="534077462">
    <w:abstractNumId w:val="7"/>
  </w:num>
  <w:num w:numId="4" w16cid:durableId="210727754">
    <w:abstractNumId w:val="6"/>
  </w:num>
  <w:num w:numId="5" w16cid:durableId="1052967016">
    <w:abstractNumId w:val="10"/>
  </w:num>
  <w:num w:numId="6" w16cid:durableId="1617641671">
    <w:abstractNumId w:val="3"/>
  </w:num>
  <w:num w:numId="7" w16cid:durableId="1913003464">
    <w:abstractNumId w:val="11"/>
  </w:num>
  <w:num w:numId="8" w16cid:durableId="1317494974">
    <w:abstractNumId w:val="2"/>
  </w:num>
  <w:num w:numId="9" w16cid:durableId="588777988">
    <w:abstractNumId w:val="13"/>
  </w:num>
  <w:num w:numId="10" w16cid:durableId="464740992">
    <w:abstractNumId w:val="5"/>
  </w:num>
  <w:num w:numId="11" w16cid:durableId="824317249">
    <w:abstractNumId w:val="4"/>
  </w:num>
  <w:num w:numId="12" w16cid:durableId="529532205">
    <w:abstractNumId w:val="1"/>
  </w:num>
  <w:num w:numId="13" w16cid:durableId="1358313801">
    <w:abstractNumId w:val="0"/>
  </w:num>
  <w:num w:numId="14" w16cid:durableId="64650466">
    <w:abstractNumId w:val="12"/>
  </w:num>
  <w:num w:numId="15" w16cid:durableId="12806463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0F0"/>
    <w:rsid w:val="000001EF"/>
    <w:rsid w:val="00003D2B"/>
    <w:rsid w:val="00007322"/>
    <w:rsid w:val="00007728"/>
    <w:rsid w:val="00017D2B"/>
    <w:rsid w:val="00024584"/>
    <w:rsid w:val="00024730"/>
    <w:rsid w:val="00034B24"/>
    <w:rsid w:val="000405A7"/>
    <w:rsid w:val="0004143C"/>
    <w:rsid w:val="00055E95"/>
    <w:rsid w:val="0007021F"/>
    <w:rsid w:val="000858D9"/>
    <w:rsid w:val="00091FA4"/>
    <w:rsid w:val="000B2BA5"/>
    <w:rsid w:val="000F2F8C"/>
    <w:rsid w:val="000F4458"/>
    <w:rsid w:val="000F6FD5"/>
    <w:rsid w:val="0010006E"/>
    <w:rsid w:val="00103039"/>
    <w:rsid w:val="001045A8"/>
    <w:rsid w:val="00110F0A"/>
    <w:rsid w:val="00114A91"/>
    <w:rsid w:val="00120633"/>
    <w:rsid w:val="001427E1"/>
    <w:rsid w:val="00145148"/>
    <w:rsid w:val="00147F67"/>
    <w:rsid w:val="00150B6F"/>
    <w:rsid w:val="00160A1C"/>
    <w:rsid w:val="00163668"/>
    <w:rsid w:val="00171566"/>
    <w:rsid w:val="00174676"/>
    <w:rsid w:val="001755A8"/>
    <w:rsid w:val="00184014"/>
    <w:rsid w:val="00192008"/>
    <w:rsid w:val="001C0E68"/>
    <w:rsid w:val="001C23A7"/>
    <w:rsid w:val="001C4B6F"/>
    <w:rsid w:val="001D0BF1"/>
    <w:rsid w:val="001E09A6"/>
    <w:rsid w:val="001E3120"/>
    <w:rsid w:val="001E7E0C"/>
    <w:rsid w:val="001F0BB0"/>
    <w:rsid w:val="001F4E6D"/>
    <w:rsid w:val="001F5626"/>
    <w:rsid w:val="001F6140"/>
    <w:rsid w:val="001F677B"/>
    <w:rsid w:val="00203573"/>
    <w:rsid w:val="0020597D"/>
    <w:rsid w:val="00207AF3"/>
    <w:rsid w:val="00213B4C"/>
    <w:rsid w:val="002253B0"/>
    <w:rsid w:val="00225E45"/>
    <w:rsid w:val="00236D54"/>
    <w:rsid w:val="00240766"/>
    <w:rsid w:val="00241D8C"/>
    <w:rsid w:val="00241FDB"/>
    <w:rsid w:val="0024720C"/>
    <w:rsid w:val="00247DBE"/>
    <w:rsid w:val="00253ECC"/>
    <w:rsid w:val="002617AE"/>
    <w:rsid w:val="002638D0"/>
    <w:rsid w:val="002647D3"/>
    <w:rsid w:val="00275EAE"/>
    <w:rsid w:val="00294998"/>
    <w:rsid w:val="00295935"/>
    <w:rsid w:val="00297F18"/>
    <w:rsid w:val="002A1945"/>
    <w:rsid w:val="002A736A"/>
    <w:rsid w:val="002B2958"/>
    <w:rsid w:val="002B3FC8"/>
    <w:rsid w:val="002C26BD"/>
    <w:rsid w:val="002C3495"/>
    <w:rsid w:val="002D23C5"/>
    <w:rsid w:val="002D6137"/>
    <w:rsid w:val="002E7E61"/>
    <w:rsid w:val="002F05E5"/>
    <w:rsid w:val="002F08C2"/>
    <w:rsid w:val="002F2280"/>
    <w:rsid w:val="002F254D"/>
    <w:rsid w:val="002F29CC"/>
    <w:rsid w:val="002F30E4"/>
    <w:rsid w:val="002F5162"/>
    <w:rsid w:val="002F5866"/>
    <w:rsid w:val="002F5FB1"/>
    <w:rsid w:val="00307140"/>
    <w:rsid w:val="00316DFF"/>
    <w:rsid w:val="00325B57"/>
    <w:rsid w:val="00336056"/>
    <w:rsid w:val="003544E1"/>
    <w:rsid w:val="00366398"/>
    <w:rsid w:val="00383A09"/>
    <w:rsid w:val="0039356F"/>
    <w:rsid w:val="003A0632"/>
    <w:rsid w:val="003A30E5"/>
    <w:rsid w:val="003A6ADF"/>
    <w:rsid w:val="003B1E7C"/>
    <w:rsid w:val="003B5928"/>
    <w:rsid w:val="003B6E90"/>
    <w:rsid w:val="003C2B5E"/>
    <w:rsid w:val="003D380F"/>
    <w:rsid w:val="003E0E32"/>
    <w:rsid w:val="003E160D"/>
    <w:rsid w:val="003F1D5F"/>
    <w:rsid w:val="003F6B8C"/>
    <w:rsid w:val="00405128"/>
    <w:rsid w:val="00406CFF"/>
    <w:rsid w:val="00416B25"/>
    <w:rsid w:val="00420592"/>
    <w:rsid w:val="004319E0"/>
    <w:rsid w:val="00437E8C"/>
    <w:rsid w:val="00440225"/>
    <w:rsid w:val="00447ADF"/>
    <w:rsid w:val="004557AE"/>
    <w:rsid w:val="004638C7"/>
    <w:rsid w:val="00470AFC"/>
    <w:rsid w:val="004726BC"/>
    <w:rsid w:val="00474105"/>
    <w:rsid w:val="0047415B"/>
    <w:rsid w:val="00480E6E"/>
    <w:rsid w:val="00486277"/>
    <w:rsid w:val="00494CF6"/>
    <w:rsid w:val="00495F8D"/>
    <w:rsid w:val="004A1FAE"/>
    <w:rsid w:val="004A32FF"/>
    <w:rsid w:val="004B06EB"/>
    <w:rsid w:val="004B55B4"/>
    <w:rsid w:val="004B6AD0"/>
    <w:rsid w:val="004C2D5D"/>
    <w:rsid w:val="004C33E1"/>
    <w:rsid w:val="004C6544"/>
    <w:rsid w:val="004E01EB"/>
    <w:rsid w:val="004E0363"/>
    <w:rsid w:val="004E24B8"/>
    <w:rsid w:val="004E2794"/>
    <w:rsid w:val="00510392"/>
    <w:rsid w:val="0051247B"/>
    <w:rsid w:val="00513E2A"/>
    <w:rsid w:val="005153EA"/>
    <w:rsid w:val="00542ACE"/>
    <w:rsid w:val="00551C3D"/>
    <w:rsid w:val="00566A21"/>
    <w:rsid w:val="00566A35"/>
    <w:rsid w:val="0056701E"/>
    <w:rsid w:val="00570B25"/>
    <w:rsid w:val="005740D7"/>
    <w:rsid w:val="00574885"/>
    <w:rsid w:val="005772F9"/>
    <w:rsid w:val="005961B3"/>
    <w:rsid w:val="00597847"/>
    <w:rsid w:val="005A0F26"/>
    <w:rsid w:val="005A1B10"/>
    <w:rsid w:val="005A6850"/>
    <w:rsid w:val="005B1B1B"/>
    <w:rsid w:val="005B42FA"/>
    <w:rsid w:val="005C5932"/>
    <w:rsid w:val="005D3CA7"/>
    <w:rsid w:val="005D4CC1"/>
    <w:rsid w:val="005D7AA1"/>
    <w:rsid w:val="005F4B91"/>
    <w:rsid w:val="005F5012"/>
    <w:rsid w:val="005F55D2"/>
    <w:rsid w:val="00605340"/>
    <w:rsid w:val="0062312F"/>
    <w:rsid w:val="00625D8F"/>
    <w:rsid w:val="00625F2C"/>
    <w:rsid w:val="006278CB"/>
    <w:rsid w:val="00650C1E"/>
    <w:rsid w:val="00655855"/>
    <w:rsid w:val="006618E9"/>
    <w:rsid w:val="006743FC"/>
    <w:rsid w:val="0068194B"/>
    <w:rsid w:val="00686970"/>
    <w:rsid w:val="00692703"/>
    <w:rsid w:val="00696D16"/>
    <w:rsid w:val="006A1962"/>
    <w:rsid w:val="006A2BD2"/>
    <w:rsid w:val="006B5D48"/>
    <w:rsid w:val="006B7D7B"/>
    <w:rsid w:val="006C1A5E"/>
    <w:rsid w:val="006E1507"/>
    <w:rsid w:val="006E59B9"/>
    <w:rsid w:val="00707C28"/>
    <w:rsid w:val="00710E78"/>
    <w:rsid w:val="00712D8B"/>
    <w:rsid w:val="00714224"/>
    <w:rsid w:val="00716FAE"/>
    <w:rsid w:val="007273B7"/>
    <w:rsid w:val="007315AD"/>
    <w:rsid w:val="00733E0A"/>
    <w:rsid w:val="00737B20"/>
    <w:rsid w:val="0074403D"/>
    <w:rsid w:val="00746D44"/>
    <w:rsid w:val="007538DC"/>
    <w:rsid w:val="00757803"/>
    <w:rsid w:val="00771233"/>
    <w:rsid w:val="0079206B"/>
    <w:rsid w:val="00796076"/>
    <w:rsid w:val="007A106F"/>
    <w:rsid w:val="007A2513"/>
    <w:rsid w:val="007C0566"/>
    <w:rsid w:val="007C606B"/>
    <w:rsid w:val="007E6A61"/>
    <w:rsid w:val="007F6E39"/>
    <w:rsid w:val="00801140"/>
    <w:rsid w:val="00803404"/>
    <w:rsid w:val="0081217B"/>
    <w:rsid w:val="008206B2"/>
    <w:rsid w:val="008240D6"/>
    <w:rsid w:val="0082446F"/>
    <w:rsid w:val="00834955"/>
    <w:rsid w:val="008466B7"/>
    <w:rsid w:val="00855B59"/>
    <w:rsid w:val="00860461"/>
    <w:rsid w:val="008627C0"/>
    <w:rsid w:val="0086487C"/>
    <w:rsid w:val="00866854"/>
    <w:rsid w:val="00870B20"/>
    <w:rsid w:val="008829F8"/>
    <w:rsid w:val="00885897"/>
    <w:rsid w:val="00887008"/>
    <w:rsid w:val="0089790F"/>
    <w:rsid w:val="008A6538"/>
    <w:rsid w:val="008C4BFD"/>
    <w:rsid w:val="008C7056"/>
    <w:rsid w:val="008D4034"/>
    <w:rsid w:val="008E6252"/>
    <w:rsid w:val="008F16A1"/>
    <w:rsid w:val="008F3B14"/>
    <w:rsid w:val="008F48D7"/>
    <w:rsid w:val="008F73C2"/>
    <w:rsid w:val="00901899"/>
    <w:rsid w:val="0090344B"/>
    <w:rsid w:val="00905715"/>
    <w:rsid w:val="00912ED4"/>
    <w:rsid w:val="0091321E"/>
    <w:rsid w:val="00913946"/>
    <w:rsid w:val="009145B5"/>
    <w:rsid w:val="00917AEF"/>
    <w:rsid w:val="009212F6"/>
    <w:rsid w:val="009220F0"/>
    <w:rsid w:val="0092726B"/>
    <w:rsid w:val="009339AE"/>
    <w:rsid w:val="009361BA"/>
    <w:rsid w:val="00944F78"/>
    <w:rsid w:val="009510E7"/>
    <w:rsid w:val="00952C89"/>
    <w:rsid w:val="009571D8"/>
    <w:rsid w:val="009650EA"/>
    <w:rsid w:val="00965C8C"/>
    <w:rsid w:val="00974070"/>
    <w:rsid w:val="0097790C"/>
    <w:rsid w:val="0098506E"/>
    <w:rsid w:val="00990876"/>
    <w:rsid w:val="009A44CE"/>
    <w:rsid w:val="009B204C"/>
    <w:rsid w:val="009C4DFC"/>
    <w:rsid w:val="009C7952"/>
    <w:rsid w:val="009C7EB8"/>
    <w:rsid w:val="009D10DF"/>
    <w:rsid w:val="009D44F8"/>
    <w:rsid w:val="009E0D9B"/>
    <w:rsid w:val="009E2FAD"/>
    <w:rsid w:val="009E3160"/>
    <w:rsid w:val="009F220C"/>
    <w:rsid w:val="009F239A"/>
    <w:rsid w:val="009F3B05"/>
    <w:rsid w:val="009F4931"/>
    <w:rsid w:val="00A01881"/>
    <w:rsid w:val="00A04127"/>
    <w:rsid w:val="00A1040B"/>
    <w:rsid w:val="00A10FA8"/>
    <w:rsid w:val="00A14534"/>
    <w:rsid w:val="00A16DAA"/>
    <w:rsid w:val="00A229DF"/>
    <w:rsid w:val="00A24162"/>
    <w:rsid w:val="00A25023"/>
    <w:rsid w:val="00A26E28"/>
    <w:rsid w:val="00A270EA"/>
    <w:rsid w:val="00A34BA2"/>
    <w:rsid w:val="00A36F27"/>
    <w:rsid w:val="00A408FA"/>
    <w:rsid w:val="00A42E32"/>
    <w:rsid w:val="00A46E63"/>
    <w:rsid w:val="00A51DC5"/>
    <w:rsid w:val="00A52028"/>
    <w:rsid w:val="00A53DE1"/>
    <w:rsid w:val="00A615E1"/>
    <w:rsid w:val="00A64156"/>
    <w:rsid w:val="00A6672F"/>
    <w:rsid w:val="00A67E23"/>
    <w:rsid w:val="00A74F9B"/>
    <w:rsid w:val="00A755E8"/>
    <w:rsid w:val="00A8513A"/>
    <w:rsid w:val="00A93A5D"/>
    <w:rsid w:val="00AA35C1"/>
    <w:rsid w:val="00AA3C1B"/>
    <w:rsid w:val="00AB32F8"/>
    <w:rsid w:val="00AB4977"/>
    <w:rsid w:val="00AB610B"/>
    <w:rsid w:val="00AB6281"/>
    <w:rsid w:val="00AD360E"/>
    <w:rsid w:val="00AD40FB"/>
    <w:rsid w:val="00AD782D"/>
    <w:rsid w:val="00AE7650"/>
    <w:rsid w:val="00B10EBE"/>
    <w:rsid w:val="00B1245D"/>
    <w:rsid w:val="00B236F1"/>
    <w:rsid w:val="00B36267"/>
    <w:rsid w:val="00B40202"/>
    <w:rsid w:val="00B42703"/>
    <w:rsid w:val="00B50F99"/>
    <w:rsid w:val="00B51D1B"/>
    <w:rsid w:val="00B540F4"/>
    <w:rsid w:val="00B60FD0"/>
    <w:rsid w:val="00B622DF"/>
    <w:rsid w:val="00B6332A"/>
    <w:rsid w:val="00B81760"/>
    <w:rsid w:val="00B83E94"/>
    <w:rsid w:val="00B8494C"/>
    <w:rsid w:val="00BA1546"/>
    <w:rsid w:val="00BA3FB4"/>
    <w:rsid w:val="00BA4C9F"/>
    <w:rsid w:val="00BB4E51"/>
    <w:rsid w:val="00BC24FC"/>
    <w:rsid w:val="00BD13E0"/>
    <w:rsid w:val="00BD431F"/>
    <w:rsid w:val="00BD5DAD"/>
    <w:rsid w:val="00BE423E"/>
    <w:rsid w:val="00BF4D1D"/>
    <w:rsid w:val="00BF61AC"/>
    <w:rsid w:val="00C04A7F"/>
    <w:rsid w:val="00C15551"/>
    <w:rsid w:val="00C17468"/>
    <w:rsid w:val="00C20EC9"/>
    <w:rsid w:val="00C32368"/>
    <w:rsid w:val="00C36676"/>
    <w:rsid w:val="00C432B2"/>
    <w:rsid w:val="00C47CF4"/>
    <w:rsid w:val="00C47FA6"/>
    <w:rsid w:val="00C57FC6"/>
    <w:rsid w:val="00C66A7D"/>
    <w:rsid w:val="00C779DA"/>
    <w:rsid w:val="00C814F7"/>
    <w:rsid w:val="00C85985"/>
    <w:rsid w:val="00CA4B4D"/>
    <w:rsid w:val="00CB35C3"/>
    <w:rsid w:val="00CD323D"/>
    <w:rsid w:val="00CE4030"/>
    <w:rsid w:val="00CE64B3"/>
    <w:rsid w:val="00CF0C38"/>
    <w:rsid w:val="00CF1A49"/>
    <w:rsid w:val="00D04A63"/>
    <w:rsid w:val="00D0630C"/>
    <w:rsid w:val="00D132F1"/>
    <w:rsid w:val="00D243A9"/>
    <w:rsid w:val="00D255D5"/>
    <w:rsid w:val="00D305E5"/>
    <w:rsid w:val="00D37CD3"/>
    <w:rsid w:val="00D40E44"/>
    <w:rsid w:val="00D60A05"/>
    <w:rsid w:val="00D61F09"/>
    <w:rsid w:val="00D66A52"/>
    <w:rsid w:val="00D66EFA"/>
    <w:rsid w:val="00D72A2D"/>
    <w:rsid w:val="00D92F5E"/>
    <w:rsid w:val="00D9521A"/>
    <w:rsid w:val="00DA3914"/>
    <w:rsid w:val="00DA59AA"/>
    <w:rsid w:val="00DA7E00"/>
    <w:rsid w:val="00DB6915"/>
    <w:rsid w:val="00DB7E1E"/>
    <w:rsid w:val="00DC1B78"/>
    <w:rsid w:val="00DC2A2F"/>
    <w:rsid w:val="00DC600B"/>
    <w:rsid w:val="00DD5957"/>
    <w:rsid w:val="00DE0FAA"/>
    <w:rsid w:val="00DE136D"/>
    <w:rsid w:val="00DE6534"/>
    <w:rsid w:val="00DF3A37"/>
    <w:rsid w:val="00DF4D6C"/>
    <w:rsid w:val="00E01923"/>
    <w:rsid w:val="00E1411E"/>
    <w:rsid w:val="00E14498"/>
    <w:rsid w:val="00E2397A"/>
    <w:rsid w:val="00E254DB"/>
    <w:rsid w:val="00E300FC"/>
    <w:rsid w:val="00E34CC3"/>
    <w:rsid w:val="00E362DB"/>
    <w:rsid w:val="00E5632B"/>
    <w:rsid w:val="00E70240"/>
    <w:rsid w:val="00E71E6B"/>
    <w:rsid w:val="00E75784"/>
    <w:rsid w:val="00E81CC5"/>
    <w:rsid w:val="00E85A87"/>
    <w:rsid w:val="00E85B4A"/>
    <w:rsid w:val="00E9528E"/>
    <w:rsid w:val="00EA5099"/>
    <w:rsid w:val="00EB0AF8"/>
    <w:rsid w:val="00EC1351"/>
    <w:rsid w:val="00EC4CBF"/>
    <w:rsid w:val="00EC724B"/>
    <w:rsid w:val="00ED7E8B"/>
    <w:rsid w:val="00EE2CA8"/>
    <w:rsid w:val="00EF17E8"/>
    <w:rsid w:val="00EF4315"/>
    <w:rsid w:val="00EF51D9"/>
    <w:rsid w:val="00F130DD"/>
    <w:rsid w:val="00F1767D"/>
    <w:rsid w:val="00F24884"/>
    <w:rsid w:val="00F259C8"/>
    <w:rsid w:val="00F33FD1"/>
    <w:rsid w:val="00F34073"/>
    <w:rsid w:val="00F4210F"/>
    <w:rsid w:val="00F476C4"/>
    <w:rsid w:val="00F61DF9"/>
    <w:rsid w:val="00F673A2"/>
    <w:rsid w:val="00F81960"/>
    <w:rsid w:val="00F826CF"/>
    <w:rsid w:val="00F8769D"/>
    <w:rsid w:val="00F9350C"/>
    <w:rsid w:val="00F94EB5"/>
    <w:rsid w:val="00F9624D"/>
    <w:rsid w:val="00F9770B"/>
    <w:rsid w:val="00FA0C08"/>
    <w:rsid w:val="00FA572A"/>
    <w:rsid w:val="00FB31C1"/>
    <w:rsid w:val="00FB58F2"/>
    <w:rsid w:val="00FC5D44"/>
    <w:rsid w:val="00FC6AEA"/>
    <w:rsid w:val="00FD31B4"/>
    <w:rsid w:val="00FD3D13"/>
    <w:rsid w:val="00FE55A2"/>
    <w:rsid w:val="00FF5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8BF84"/>
  <w15:chartTrackingRefBased/>
  <w15:docId w15:val="{4F785E07-D489-478C-B539-53BAFC31F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paragraph" w:customStyle="1" w:styleId="BodyContactInfo">
    <w:name w:val="Body Contact Info"/>
    <w:basedOn w:val="BodyText"/>
    <w:qFormat/>
    <w:rsid w:val="0082446F"/>
    <w:pPr>
      <w:widowControl w:val="0"/>
      <w:autoSpaceDE w:val="0"/>
      <w:autoSpaceDN w:val="0"/>
      <w:spacing w:after="0" w:line="312" w:lineRule="auto"/>
      <w:ind w:left="14"/>
    </w:pPr>
    <w:rPr>
      <w:rFonts w:eastAsia="Arial" w:cs="Arial"/>
      <w:color w:val="auto"/>
      <w:sz w:val="18"/>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5842C0806674094B3E1CD0385A27A2B"/>
        <w:category>
          <w:name w:val="General"/>
          <w:gallery w:val="placeholder"/>
        </w:category>
        <w:types>
          <w:type w:val="bbPlcHdr"/>
        </w:types>
        <w:behaviors>
          <w:behavior w:val="content"/>
        </w:behaviors>
        <w:guid w:val="{ECD9B5B6-1DF7-4AF6-9C2D-425785A53BAE}"/>
      </w:docPartPr>
      <w:docPartBody>
        <w:p w:rsidR="006E0108" w:rsidRDefault="00DE2A37">
          <w:pPr>
            <w:pStyle w:val="C5842C0806674094B3E1CD0385A27A2B"/>
          </w:pPr>
          <w:r w:rsidRPr="00CF1A49">
            <w:t>·</w:t>
          </w:r>
        </w:p>
      </w:docPartBody>
    </w:docPart>
    <w:docPart>
      <w:docPartPr>
        <w:name w:val="0C69B5B6BA694AA997CA3F3A44FAE0C6"/>
        <w:category>
          <w:name w:val="General"/>
          <w:gallery w:val="placeholder"/>
        </w:category>
        <w:types>
          <w:type w:val="bbPlcHdr"/>
        </w:types>
        <w:behaviors>
          <w:behavior w:val="content"/>
        </w:behaviors>
        <w:guid w:val="{A7FB9BF2-FFDD-43E2-A032-73C65F99EDA4}"/>
      </w:docPartPr>
      <w:docPartBody>
        <w:p w:rsidR="006E0108" w:rsidRDefault="00DE2A37">
          <w:pPr>
            <w:pStyle w:val="0C69B5B6BA694AA997CA3F3A44FAE0C6"/>
          </w:pPr>
          <w:r w:rsidRPr="00CF1A49">
            <w:t>Experience</w:t>
          </w:r>
        </w:p>
      </w:docPartBody>
    </w:docPart>
    <w:docPart>
      <w:docPartPr>
        <w:name w:val="D5E12FDD6C914C96AD93A441AC787224"/>
        <w:category>
          <w:name w:val="General"/>
          <w:gallery w:val="placeholder"/>
        </w:category>
        <w:types>
          <w:type w:val="bbPlcHdr"/>
        </w:types>
        <w:behaviors>
          <w:behavior w:val="content"/>
        </w:behaviors>
        <w:guid w:val="{0160E56B-70FF-40B3-9655-09ABA978964A}"/>
      </w:docPartPr>
      <w:docPartBody>
        <w:p w:rsidR="006E0108" w:rsidRDefault="00DE2A37">
          <w:pPr>
            <w:pStyle w:val="D5E12FDD6C914C96AD93A441AC787224"/>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A37"/>
    <w:rsid w:val="000C7365"/>
    <w:rsid w:val="000D0071"/>
    <w:rsid w:val="00133629"/>
    <w:rsid w:val="00147F67"/>
    <w:rsid w:val="00175740"/>
    <w:rsid w:val="001B1FFC"/>
    <w:rsid w:val="001B31BC"/>
    <w:rsid w:val="001C5E4F"/>
    <w:rsid w:val="002178D2"/>
    <w:rsid w:val="002D57DE"/>
    <w:rsid w:val="002F6EF7"/>
    <w:rsid w:val="003D64FD"/>
    <w:rsid w:val="003F442F"/>
    <w:rsid w:val="003F6B8C"/>
    <w:rsid w:val="00422A79"/>
    <w:rsid w:val="004D56FF"/>
    <w:rsid w:val="00502811"/>
    <w:rsid w:val="005042B2"/>
    <w:rsid w:val="0052604F"/>
    <w:rsid w:val="005772F9"/>
    <w:rsid w:val="006C5E78"/>
    <w:rsid w:val="006E0108"/>
    <w:rsid w:val="00816631"/>
    <w:rsid w:val="008E7C0F"/>
    <w:rsid w:val="009339D6"/>
    <w:rsid w:val="00941BF1"/>
    <w:rsid w:val="009A2AA0"/>
    <w:rsid w:val="009A66B4"/>
    <w:rsid w:val="009E3926"/>
    <w:rsid w:val="00A1112B"/>
    <w:rsid w:val="00A123C9"/>
    <w:rsid w:val="00A56BB0"/>
    <w:rsid w:val="00BA6731"/>
    <w:rsid w:val="00CA40D9"/>
    <w:rsid w:val="00D16B1C"/>
    <w:rsid w:val="00DA402F"/>
    <w:rsid w:val="00DE2A37"/>
    <w:rsid w:val="00E764A4"/>
    <w:rsid w:val="00E83C1F"/>
    <w:rsid w:val="00F01BD1"/>
    <w:rsid w:val="00F268BB"/>
    <w:rsid w:val="00F75B75"/>
    <w:rsid w:val="00FA29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C5842C0806674094B3E1CD0385A27A2B">
    <w:name w:val="C5842C0806674094B3E1CD0385A27A2B"/>
  </w:style>
  <w:style w:type="paragraph" w:customStyle="1" w:styleId="0C69B5B6BA694AA997CA3F3A44FAE0C6">
    <w:name w:val="0C69B5B6BA694AA997CA3F3A44FAE0C6"/>
  </w:style>
  <w:style w:type="character" w:styleId="SubtleReference">
    <w:name w:val="Subtle Reference"/>
    <w:basedOn w:val="DefaultParagraphFont"/>
    <w:uiPriority w:val="10"/>
    <w:qFormat/>
    <w:rsid w:val="00DE2A37"/>
    <w:rPr>
      <w:b/>
      <w:caps w:val="0"/>
      <w:smallCaps/>
      <w:color w:val="595959" w:themeColor="text1" w:themeTint="A6"/>
    </w:rPr>
  </w:style>
  <w:style w:type="paragraph" w:customStyle="1" w:styleId="D5E12FDD6C914C96AD93A441AC787224">
    <w:name w:val="D5E12FDD6C914C96AD93A441AC7872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59BC09F04DFE45AA2C3BDBB2977F0C" ma:contentTypeVersion="13" ma:contentTypeDescription="Create a new document." ma:contentTypeScope="" ma:versionID="65e2f8cbf87247857779328ac8d5c215">
  <xsd:schema xmlns:xsd="http://www.w3.org/2001/XMLSchema" xmlns:xs="http://www.w3.org/2001/XMLSchema" xmlns:p="http://schemas.microsoft.com/office/2006/metadata/properties" xmlns:ns3="0181b9d4-5e77-41ab-9f1d-1fe60a8ba204" xmlns:ns4="0aa4f661-707c-42a6-976b-3b0395b76359" targetNamespace="http://schemas.microsoft.com/office/2006/metadata/properties" ma:root="true" ma:fieldsID="4fe652c7ce46ce6648eb7c4eaf7d9a04" ns3:_="" ns4:_="">
    <xsd:import namespace="0181b9d4-5e77-41ab-9f1d-1fe60a8ba204"/>
    <xsd:import namespace="0aa4f661-707c-42a6-976b-3b0395b7635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81b9d4-5e77-41ab-9f1d-1fe60a8ba20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a4f661-707c-42a6-976b-3b0395b76359"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5546F4-CF83-4E30-984D-DE5A36223E46}">
  <ds:schemaRefs>
    <ds:schemaRef ds:uri="http://schemas.microsoft.com/sharepoint/v3/contenttype/forms"/>
  </ds:schemaRefs>
</ds:datastoreItem>
</file>

<file path=customXml/itemProps2.xml><?xml version="1.0" encoding="utf-8"?>
<ds:datastoreItem xmlns:ds="http://schemas.openxmlformats.org/officeDocument/2006/customXml" ds:itemID="{F361E5C3-B472-4A44-AB62-7692204B82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78AF3C-F120-40D2-8910-12CF158D86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81b9d4-5e77-41ab-9f1d-1fe60a8ba204"/>
    <ds:schemaRef ds:uri="0aa4f661-707c-42a6-976b-3b0395b76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chronological resume.dotx</Template>
  <TotalTime>587</TotalTime>
  <Pages>3</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Lewis</dc:creator>
  <cp:keywords/>
  <dc:description/>
  <cp:lastModifiedBy>Joshua Lewis</cp:lastModifiedBy>
  <cp:revision>2</cp:revision>
  <cp:lastPrinted>2023-02-03T22:17:00Z</cp:lastPrinted>
  <dcterms:created xsi:type="dcterms:W3CDTF">2022-01-21T17:04:00Z</dcterms:created>
  <dcterms:modified xsi:type="dcterms:W3CDTF">2024-09-26T19:10:00Z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0x010100AD59BC09F04DFE45AA2C3BDBB2977F0C</vt:lpwstr>
  </property>
</Properties>
</file>